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CB248" w14:textId="77777777" w:rsidR="00586F2A" w:rsidRDefault="004E01D5" w:rsidP="00586F2A">
      <w:pPr>
        <w:pStyle w:val="Zaglavljenaslovnestrane"/>
        <w:rPr>
          <w:noProof/>
        </w:rPr>
      </w:pPr>
      <w:r>
        <w:rPr>
          <w:noProof/>
        </w:rPr>
        <w:t>Univerzitet</w:t>
      </w:r>
      <w:r w:rsidR="00F06BB2" w:rsidRPr="004E01D5">
        <w:rPr>
          <w:noProof/>
        </w:rPr>
        <w:t xml:space="preserve"> </w:t>
      </w:r>
      <w:r>
        <w:rPr>
          <w:noProof/>
        </w:rPr>
        <w:t>u</w:t>
      </w:r>
      <w:r w:rsidR="00F06BB2" w:rsidRPr="004E01D5">
        <w:rPr>
          <w:noProof/>
        </w:rPr>
        <w:t xml:space="preserve"> </w:t>
      </w:r>
      <w:r>
        <w:rPr>
          <w:noProof/>
        </w:rPr>
        <w:t>Beogradu - Elektrotehnički</w:t>
      </w:r>
      <w:r w:rsidR="00586F2A" w:rsidRPr="004E01D5">
        <w:rPr>
          <w:noProof/>
        </w:rPr>
        <w:t xml:space="preserve"> </w:t>
      </w:r>
      <w:r>
        <w:rPr>
          <w:noProof/>
        </w:rPr>
        <w:t>fakultet</w:t>
      </w:r>
    </w:p>
    <w:p w14:paraId="2CD06347" w14:textId="77777777" w:rsidR="004E01D5" w:rsidRPr="004E01D5" w:rsidRDefault="004E01D5" w:rsidP="004E01D5">
      <w:pPr>
        <w:pStyle w:val="Zaglavljenaslovnestrane"/>
        <w:rPr>
          <w:noProof/>
        </w:rPr>
      </w:pPr>
      <w:r>
        <w:rPr>
          <w:noProof/>
        </w:rPr>
        <w:t>Multiprocesorki sistemi (13S114MUPS, 13E114MUPS)</w:t>
      </w:r>
    </w:p>
    <w:p w14:paraId="517D5C94" w14:textId="77777777" w:rsidR="00F06BB2" w:rsidRPr="004E01D5" w:rsidRDefault="00F06BB2" w:rsidP="00F06BB2">
      <w:pPr>
        <w:pStyle w:val="Osnovnitekst"/>
        <w:rPr>
          <w:noProof/>
        </w:rPr>
      </w:pPr>
    </w:p>
    <w:p w14:paraId="51558609" w14:textId="77777777" w:rsidR="00F06BB2" w:rsidRPr="004E01D5" w:rsidRDefault="00F06BB2" w:rsidP="00F06BB2">
      <w:pPr>
        <w:pStyle w:val="Osnovnitekst"/>
        <w:rPr>
          <w:noProof/>
        </w:rPr>
      </w:pPr>
    </w:p>
    <w:p w14:paraId="5903F32A" w14:textId="77777777" w:rsidR="00F06BB2" w:rsidRPr="004E01D5" w:rsidRDefault="008471DF" w:rsidP="00F06BB2">
      <w:pPr>
        <w:pStyle w:val="SlikeTabele"/>
        <w:rPr>
          <w:noProof/>
        </w:rPr>
      </w:pPr>
      <w:r w:rsidRPr="004E01D5">
        <w:rPr>
          <w:noProof/>
        </w:rPr>
        <w:drawing>
          <wp:inline distT="0" distB="0" distL="0" distR="0" wp14:anchorId="2300D943" wp14:editId="729BA7F1">
            <wp:extent cx="1327785" cy="1749425"/>
            <wp:effectExtent l="19050" t="0" r="5715" b="0"/>
            <wp:docPr id="1" name="Picture 1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k%20ET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9481AE" w14:textId="77777777" w:rsidR="00F06BB2" w:rsidRPr="004E01D5" w:rsidRDefault="00F06BB2" w:rsidP="00F06BB2">
      <w:pPr>
        <w:pStyle w:val="Osnovnitekst"/>
        <w:rPr>
          <w:noProof/>
        </w:rPr>
      </w:pPr>
    </w:p>
    <w:p w14:paraId="673FA782" w14:textId="77777777" w:rsidR="00F06BB2" w:rsidRPr="004E01D5" w:rsidRDefault="00F06BB2" w:rsidP="00F06BB2">
      <w:pPr>
        <w:pStyle w:val="Osnovnitekst"/>
        <w:rPr>
          <w:noProof/>
        </w:rPr>
      </w:pPr>
    </w:p>
    <w:p w14:paraId="100A0204" w14:textId="5852218A" w:rsidR="00F06BB2" w:rsidRPr="004E01D5" w:rsidRDefault="004E01D5" w:rsidP="00F06BB2">
      <w:pPr>
        <w:pStyle w:val="Naslovteze"/>
        <w:rPr>
          <w:noProof/>
        </w:rPr>
      </w:pPr>
      <w:r>
        <w:rPr>
          <w:noProof/>
        </w:rPr>
        <w:t xml:space="preserve">Domaći zadatak </w:t>
      </w:r>
      <w:r w:rsidR="00627450">
        <w:rPr>
          <w:noProof/>
        </w:rPr>
        <w:t>4</w:t>
      </w:r>
      <w:r>
        <w:rPr>
          <w:noProof/>
        </w:rPr>
        <w:t xml:space="preserve"> – </w:t>
      </w:r>
      <w:r w:rsidR="00627450">
        <w:rPr>
          <w:noProof/>
        </w:rPr>
        <w:t>CUDA</w:t>
      </w:r>
    </w:p>
    <w:p w14:paraId="6AFC1A7C" w14:textId="77777777" w:rsidR="00F06BB2" w:rsidRPr="004E01D5" w:rsidRDefault="004E01D5" w:rsidP="00AE0461">
      <w:pPr>
        <w:pStyle w:val="Podnaslovteze"/>
        <w:rPr>
          <w:noProof/>
        </w:rPr>
      </w:pPr>
      <w:r>
        <w:rPr>
          <w:noProof/>
        </w:rPr>
        <w:t>Izveštaj o urađenom domaćem zadatku</w:t>
      </w:r>
    </w:p>
    <w:p w14:paraId="6490E860" w14:textId="77777777" w:rsidR="00F06BB2" w:rsidRPr="004E01D5" w:rsidRDefault="00F06BB2" w:rsidP="00F06BB2">
      <w:pPr>
        <w:pStyle w:val="Osnovnitekst"/>
        <w:rPr>
          <w:noProof/>
        </w:rPr>
      </w:pPr>
    </w:p>
    <w:p w14:paraId="262FA948" w14:textId="77777777" w:rsidR="00AE0461" w:rsidRPr="004E01D5" w:rsidRDefault="00AE0461" w:rsidP="00F06BB2">
      <w:pPr>
        <w:pStyle w:val="Osnovnitekst"/>
        <w:rPr>
          <w:noProof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62"/>
        <w:gridCol w:w="4676"/>
      </w:tblGrid>
      <w:tr w:rsidR="00A3069A" w:rsidRPr="004E01D5" w14:paraId="4B21C0D7" w14:textId="77777777" w:rsidTr="008E4C5D">
        <w:tc>
          <w:tcPr>
            <w:tcW w:w="4962" w:type="dxa"/>
            <w:vAlign w:val="center"/>
          </w:tcPr>
          <w:p w14:paraId="7517AE1F" w14:textId="7A0D2165" w:rsidR="00A3069A" w:rsidRPr="004E01D5" w:rsidRDefault="004E01D5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 xml:space="preserve">Predmetni </w:t>
            </w:r>
            <w:r w:rsidR="00E942E8">
              <w:rPr>
                <w:noProof/>
              </w:rPr>
              <w:t>saradnici</w:t>
            </w:r>
            <w:r w:rsidR="00196C7A" w:rsidRPr="004E01D5">
              <w:rPr>
                <w:noProof/>
              </w:rPr>
              <w:t>:</w:t>
            </w:r>
          </w:p>
        </w:tc>
        <w:tc>
          <w:tcPr>
            <w:tcW w:w="4676" w:type="dxa"/>
            <w:vAlign w:val="center"/>
          </w:tcPr>
          <w:p w14:paraId="287FD52C" w14:textId="59520E87" w:rsidR="00A3069A" w:rsidRPr="004E01D5" w:rsidRDefault="00646ED1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Studenti</w:t>
            </w:r>
            <w:r w:rsidR="00196C7A" w:rsidRPr="004E01D5">
              <w:rPr>
                <w:noProof/>
              </w:rPr>
              <w:t>:</w:t>
            </w:r>
          </w:p>
        </w:tc>
      </w:tr>
      <w:tr w:rsidR="00A3069A" w:rsidRPr="004E01D5" w14:paraId="4AE9010F" w14:textId="77777777" w:rsidTr="008E4C5D">
        <w:trPr>
          <w:trHeight w:val="491"/>
        </w:trPr>
        <w:tc>
          <w:tcPr>
            <w:tcW w:w="4962" w:type="dxa"/>
            <w:vAlign w:val="center"/>
          </w:tcPr>
          <w:p w14:paraId="211BFCE2" w14:textId="77777777" w:rsidR="00A3069A" w:rsidRDefault="004E01D5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doc</w:t>
            </w:r>
            <w:r w:rsidR="00196C7A" w:rsidRPr="004E01D5">
              <w:rPr>
                <w:noProof/>
              </w:rPr>
              <w:t xml:space="preserve">. </w:t>
            </w:r>
            <w:r>
              <w:rPr>
                <w:noProof/>
              </w:rPr>
              <w:t>dr</w:t>
            </w:r>
            <w:r w:rsidR="00196C7A" w:rsidRPr="004E01D5">
              <w:rPr>
                <w:noProof/>
              </w:rPr>
              <w:t xml:space="preserve"> </w:t>
            </w:r>
            <w:r>
              <w:rPr>
                <w:noProof/>
              </w:rPr>
              <w:t>Marko Mišić</w:t>
            </w:r>
          </w:p>
          <w:p w14:paraId="68EFD95C" w14:textId="3C04FF03" w:rsidR="00E942E8" w:rsidRPr="00E942E8" w:rsidRDefault="00E942E8" w:rsidP="00AE0461">
            <w:pPr>
              <w:pStyle w:val="Naslovnakandidatimentor"/>
              <w:rPr>
                <w:noProof/>
                <w:lang w:val="sr-Latn-RS"/>
              </w:rPr>
            </w:pPr>
            <w:r>
              <w:rPr>
                <w:noProof/>
              </w:rPr>
              <w:t>dipl. ing. Pavle Divovi</w:t>
            </w:r>
            <w:r>
              <w:rPr>
                <w:noProof/>
                <w:lang w:val="sr-Latn-RS"/>
              </w:rPr>
              <w:t>ć</w:t>
            </w:r>
          </w:p>
        </w:tc>
        <w:tc>
          <w:tcPr>
            <w:tcW w:w="4676" w:type="dxa"/>
            <w:vAlign w:val="center"/>
          </w:tcPr>
          <w:p w14:paraId="3375B3C5" w14:textId="31335585" w:rsidR="00A3069A" w:rsidRDefault="0020746E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Uros Jovanovic</w:t>
            </w:r>
            <w:r w:rsidR="004E01D5">
              <w:rPr>
                <w:noProof/>
              </w:rPr>
              <w:t xml:space="preserve"> </w:t>
            </w:r>
            <w:r>
              <w:rPr>
                <w:noProof/>
              </w:rPr>
              <w:t>2018</w:t>
            </w:r>
            <w:r w:rsidR="00196C7A" w:rsidRPr="004E01D5">
              <w:rPr>
                <w:noProof/>
              </w:rPr>
              <w:t>/</w:t>
            </w:r>
            <w:r>
              <w:rPr>
                <w:noProof/>
              </w:rPr>
              <w:t>0412</w:t>
            </w:r>
          </w:p>
          <w:p w14:paraId="547295C8" w14:textId="43AB6FAC" w:rsidR="008E4C5D" w:rsidRPr="004E01D5" w:rsidRDefault="008E4C5D" w:rsidP="00AE0461">
            <w:pPr>
              <w:pStyle w:val="Naslovnakandidatimentor"/>
              <w:rPr>
                <w:noProof/>
              </w:rPr>
            </w:pPr>
          </w:p>
        </w:tc>
      </w:tr>
    </w:tbl>
    <w:p w14:paraId="67DA6966" w14:textId="77777777" w:rsidR="00F06BB2" w:rsidRPr="004E01D5" w:rsidRDefault="00F06BB2" w:rsidP="00F06BB2">
      <w:pPr>
        <w:pStyle w:val="Osnovnitekst"/>
        <w:rPr>
          <w:noProof/>
        </w:rPr>
      </w:pPr>
    </w:p>
    <w:p w14:paraId="410A5CCD" w14:textId="77777777" w:rsidR="00F06BB2" w:rsidRPr="004E01D5" w:rsidRDefault="00F06BB2" w:rsidP="00F06BB2">
      <w:pPr>
        <w:pStyle w:val="Osnovnitekst"/>
        <w:rPr>
          <w:noProof/>
        </w:rPr>
      </w:pPr>
    </w:p>
    <w:p w14:paraId="4596E9C8" w14:textId="77777777" w:rsidR="00A3069A" w:rsidRPr="004E01D5" w:rsidRDefault="00A3069A" w:rsidP="00F06BB2">
      <w:pPr>
        <w:pStyle w:val="Osnovnitekst"/>
        <w:rPr>
          <w:noProof/>
        </w:rPr>
      </w:pPr>
    </w:p>
    <w:p w14:paraId="4993782B" w14:textId="2C1538AB" w:rsidR="00F06BB2" w:rsidRPr="004E01D5" w:rsidRDefault="004E01D5" w:rsidP="00AE0461">
      <w:pPr>
        <w:pStyle w:val="Vremepredajeteze"/>
      </w:pPr>
      <w:r>
        <w:rPr>
          <w:noProof/>
        </w:rPr>
        <w:t>Beograd</w:t>
      </w:r>
      <w:r w:rsidR="00A3069A" w:rsidRPr="004E01D5">
        <w:rPr>
          <w:noProof/>
        </w:rPr>
        <w:t xml:space="preserve">, </w:t>
      </w:r>
      <w:r>
        <w:rPr>
          <w:noProof/>
        </w:rPr>
        <w:t>novembar</w:t>
      </w:r>
      <w:r w:rsidR="00A3069A" w:rsidRPr="004E01D5">
        <w:rPr>
          <w:noProof/>
        </w:rPr>
        <w:t xml:space="preserve"> 20</w:t>
      </w:r>
      <w:r w:rsidR="006B5373">
        <w:rPr>
          <w:noProof/>
        </w:rPr>
        <w:t>2</w:t>
      </w:r>
      <w:r w:rsidR="00E942E8">
        <w:rPr>
          <w:noProof/>
        </w:rPr>
        <w:t>1</w:t>
      </w:r>
      <w:r w:rsidR="00A3069A" w:rsidRPr="004E01D5">
        <w:rPr>
          <w:noProof/>
        </w:rPr>
        <w:t>.</w:t>
      </w:r>
    </w:p>
    <w:p w14:paraId="3975F3A5" w14:textId="77777777" w:rsidR="00F06BB2" w:rsidRDefault="00F06BB2" w:rsidP="00F06BB2">
      <w:pPr>
        <w:rPr>
          <w:lang w:val="sr-Latn-CS"/>
        </w:rPr>
        <w:sectPr w:rsidR="00F06BB2" w:rsidSect="00207E9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701" w:right="1134" w:bottom="1701" w:left="1134" w:header="709" w:footer="709" w:gutter="0"/>
          <w:cols w:space="720"/>
          <w:titlePg/>
        </w:sectPr>
      </w:pPr>
    </w:p>
    <w:p w14:paraId="7D10DB9A" w14:textId="6F60EB59" w:rsidR="00F06BB2" w:rsidRPr="00770470" w:rsidRDefault="00770470" w:rsidP="00F06BB2">
      <w:pPr>
        <w:pStyle w:val="SadrajLiteratura"/>
      </w:pPr>
      <w:bookmarkStart w:id="0" w:name="_Toc93696169"/>
      <w:r>
        <w:rPr>
          <w:noProof/>
        </w:rPr>
        <w:lastRenderedPageBreak/>
        <w:t>Sadržaj</w:t>
      </w:r>
      <w:bookmarkEnd w:id="0"/>
    </w:p>
    <w:p w14:paraId="6F74D232" w14:textId="42C5C077" w:rsidR="00463FB8" w:rsidRDefault="00D20D2B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 w:rsidR="0021095F">
        <w:instrText xml:space="preserve"> TOC \o "1-3" \h \z \u </w:instrText>
      </w:r>
      <w:r>
        <w:fldChar w:fldCharType="separate"/>
      </w:r>
      <w:hyperlink w:anchor="_Toc93696169" w:history="1">
        <w:r w:rsidR="00463FB8" w:rsidRPr="00483570">
          <w:rPr>
            <w:rStyle w:val="Hyperlink"/>
            <w:noProof/>
          </w:rPr>
          <w:t>Sadržaj</w:t>
        </w:r>
        <w:r w:rsidR="00463FB8">
          <w:rPr>
            <w:noProof/>
            <w:webHidden/>
          </w:rPr>
          <w:tab/>
        </w:r>
        <w:r w:rsidR="00463FB8">
          <w:rPr>
            <w:noProof/>
            <w:webHidden/>
          </w:rPr>
          <w:fldChar w:fldCharType="begin"/>
        </w:r>
        <w:r w:rsidR="00463FB8">
          <w:rPr>
            <w:noProof/>
            <w:webHidden/>
          </w:rPr>
          <w:instrText xml:space="preserve"> PAGEREF _Toc93696169 \h </w:instrText>
        </w:r>
        <w:r w:rsidR="00463FB8">
          <w:rPr>
            <w:noProof/>
            <w:webHidden/>
          </w:rPr>
        </w:r>
        <w:r w:rsidR="00463FB8">
          <w:rPr>
            <w:noProof/>
            <w:webHidden/>
          </w:rPr>
          <w:fldChar w:fldCharType="separate"/>
        </w:r>
        <w:r w:rsidR="00463FB8">
          <w:rPr>
            <w:noProof/>
            <w:webHidden/>
          </w:rPr>
          <w:t>2</w:t>
        </w:r>
        <w:r w:rsidR="00463FB8">
          <w:rPr>
            <w:noProof/>
            <w:webHidden/>
          </w:rPr>
          <w:fldChar w:fldCharType="end"/>
        </w:r>
      </w:hyperlink>
    </w:p>
    <w:p w14:paraId="6FB0BE8C" w14:textId="40610CC9" w:rsidR="00463FB8" w:rsidRDefault="0088562C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93696170" w:history="1">
        <w:r w:rsidR="00463FB8" w:rsidRPr="00483570">
          <w:rPr>
            <w:rStyle w:val="Hyperlink"/>
            <w:noProof/>
          </w:rPr>
          <w:t>1.</w:t>
        </w:r>
        <w:r w:rsidR="00463FB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463FB8" w:rsidRPr="00483570">
          <w:rPr>
            <w:rStyle w:val="Hyperlink"/>
            <w:noProof/>
            <w:lang w:val="sr-Latn-RS"/>
          </w:rPr>
          <w:t>Problem 2 – Game of Life</w:t>
        </w:r>
        <w:r w:rsidR="00463FB8">
          <w:rPr>
            <w:noProof/>
            <w:webHidden/>
          </w:rPr>
          <w:tab/>
        </w:r>
        <w:r w:rsidR="00463FB8">
          <w:rPr>
            <w:noProof/>
            <w:webHidden/>
          </w:rPr>
          <w:fldChar w:fldCharType="begin"/>
        </w:r>
        <w:r w:rsidR="00463FB8">
          <w:rPr>
            <w:noProof/>
            <w:webHidden/>
          </w:rPr>
          <w:instrText xml:space="preserve"> PAGEREF _Toc93696170 \h </w:instrText>
        </w:r>
        <w:r w:rsidR="00463FB8">
          <w:rPr>
            <w:noProof/>
            <w:webHidden/>
          </w:rPr>
        </w:r>
        <w:r w:rsidR="00463FB8">
          <w:rPr>
            <w:noProof/>
            <w:webHidden/>
          </w:rPr>
          <w:fldChar w:fldCharType="separate"/>
        </w:r>
        <w:r w:rsidR="00463FB8">
          <w:rPr>
            <w:noProof/>
            <w:webHidden/>
          </w:rPr>
          <w:t>3</w:t>
        </w:r>
        <w:r w:rsidR="00463FB8">
          <w:rPr>
            <w:noProof/>
            <w:webHidden/>
          </w:rPr>
          <w:fldChar w:fldCharType="end"/>
        </w:r>
      </w:hyperlink>
    </w:p>
    <w:p w14:paraId="6A8B00C2" w14:textId="127D092B" w:rsidR="00463FB8" w:rsidRDefault="0088562C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93696171" w:history="1">
        <w:r w:rsidR="00463FB8" w:rsidRPr="00483570">
          <w:rPr>
            <w:rStyle w:val="Hyperlink"/>
            <w:noProof/>
          </w:rPr>
          <w:t>1.1.</w:t>
        </w:r>
        <w:r w:rsidR="00463FB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463FB8" w:rsidRPr="00483570">
          <w:rPr>
            <w:rStyle w:val="Hyperlink"/>
            <w:noProof/>
          </w:rPr>
          <w:t>Tekst problema</w:t>
        </w:r>
        <w:r w:rsidR="00463FB8">
          <w:rPr>
            <w:noProof/>
            <w:webHidden/>
          </w:rPr>
          <w:tab/>
        </w:r>
        <w:r w:rsidR="00463FB8">
          <w:rPr>
            <w:noProof/>
            <w:webHidden/>
          </w:rPr>
          <w:fldChar w:fldCharType="begin"/>
        </w:r>
        <w:r w:rsidR="00463FB8">
          <w:rPr>
            <w:noProof/>
            <w:webHidden/>
          </w:rPr>
          <w:instrText xml:space="preserve"> PAGEREF _Toc93696171 \h </w:instrText>
        </w:r>
        <w:r w:rsidR="00463FB8">
          <w:rPr>
            <w:noProof/>
            <w:webHidden/>
          </w:rPr>
        </w:r>
        <w:r w:rsidR="00463FB8">
          <w:rPr>
            <w:noProof/>
            <w:webHidden/>
          </w:rPr>
          <w:fldChar w:fldCharType="separate"/>
        </w:r>
        <w:r w:rsidR="00463FB8">
          <w:rPr>
            <w:noProof/>
            <w:webHidden/>
          </w:rPr>
          <w:t>3</w:t>
        </w:r>
        <w:r w:rsidR="00463FB8">
          <w:rPr>
            <w:noProof/>
            <w:webHidden/>
          </w:rPr>
          <w:fldChar w:fldCharType="end"/>
        </w:r>
      </w:hyperlink>
    </w:p>
    <w:p w14:paraId="71A91513" w14:textId="0BD32E71" w:rsidR="00463FB8" w:rsidRDefault="0088562C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93696172" w:history="1">
        <w:r w:rsidR="00463FB8" w:rsidRPr="00483570">
          <w:rPr>
            <w:rStyle w:val="Hyperlink"/>
            <w:noProof/>
          </w:rPr>
          <w:t>1.2.</w:t>
        </w:r>
        <w:r w:rsidR="00463FB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463FB8" w:rsidRPr="00483570">
          <w:rPr>
            <w:rStyle w:val="Hyperlink"/>
            <w:noProof/>
          </w:rPr>
          <w:t>Delovi koje treba paralelizovati</w:t>
        </w:r>
        <w:r w:rsidR="00463FB8">
          <w:rPr>
            <w:noProof/>
            <w:webHidden/>
          </w:rPr>
          <w:tab/>
        </w:r>
        <w:r w:rsidR="00463FB8">
          <w:rPr>
            <w:noProof/>
            <w:webHidden/>
          </w:rPr>
          <w:fldChar w:fldCharType="begin"/>
        </w:r>
        <w:r w:rsidR="00463FB8">
          <w:rPr>
            <w:noProof/>
            <w:webHidden/>
          </w:rPr>
          <w:instrText xml:space="preserve"> PAGEREF _Toc93696172 \h </w:instrText>
        </w:r>
        <w:r w:rsidR="00463FB8">
          <w:rPr>
            <w:noProof/>
            <w:webHidden/>
          </w:rPr>
        </w:r>
        <w:r w:rsidR="00463FB8">
          <w:rPr>
            <w:noProof/>
            <w:webHidden/>
          </w:rPr>
          <w:fldChar w:fldCharType="separate"/>
        </w:r>
        <w:r w:rsidR="00463FB8">
          <w:rPr>
            <w:noProof/>
            <w:webHidden/>
          </w:rPr>
          <w:t>3</w:t>
        </w:r>
        <w:r w:rsidR="00463FB8">
          <w:rPr>
            <w:noProof/>
            <w:webHidden/>
          </w:rPr>
          <w:fldChar w:fldCharType="end"/>
        </w:r>
      </w:hyperlink>
    </w:p>
    <w:p w14:paraId="7E9A6ABE" w14:textId="1BB3AE11" w:rsidR="00463FB8" w:rsidRDefault="0088562C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93696173" w:history="1">
        <w:r w:rsidR="00463FB8" w:rsidRPr="00483570">
          <w:rPr>
            <w:rStyle w:val="Hyperlink"/>
            <w:noProof/>
          </w:rPr>
          <w:t>1.2.1.</w:t>
        </w:r>
        <w:r w:rsidR="00463FB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463FB8" w:rsidRPr="00483570">
          <w:rPr>
            <w:rStyle w:val="Hyperlink"/>
            <w:noProof/>
          </w:rPr>
          <w:t>Diskusija</w:t>
        </w:r>
        <w:r w:rsidR="00463FB8">
          <w:rPr>
            <w:noProof/>
            <w:webHidden/>
          </w:rPr>
          <w:tab/>
        </w:r>
        <w:r w:rsidR="00463FB8">
          <w:rPr>
            <w:noProof/>
            <w:webHidden/>
          </w:rPr>
          <w:fldChar w:fldCharType="begin"/>
        </w:r>
        <w:r w:rsidR="00463FB8">
          <w:rPr>
            <w:noProof/>
            <w:webHidden/>
          </w:rPr>
          <w:instrText xml:space="preserve"> PAGEREF _Toc93696173 \h </w:instrText>
        </w:r>
        <w:r w:rsidR="00463FB8">
          <w:rPr>
            <w:noProof/>
            <w:webHidden/>
          </w:rPr>
        </w:r>
        <w:r w:rsidR="00463FB8">
          <w:rPr>
            <w:noProof/>
            <w:webHidden/>
          </w:rPr>
          <w:fldChar w:fldCharType="separate"/>
        </w:r>
        <w:r w:rsidR="00463FB8">
          <w:rPr>
            <w:noProof/>
            <w:webHidden/>
          </w:rPr>
          <w:t>3</w:t>
        </w:r>
        <w:r w:rsidR="00463FB8">
          <w:rPr>
            <w:noProof/>
            <w:webHidden/>
          </w:rPr>
          <w:fldChar w:fldCharType="end"/>
        </w:r>
      </w:hyperlink>
    </w:p>
    <w:p w14:paraId="04FDEA25" w14:textId="54D3ECCB" w:rsidR="00463FB8" w:rsidRDefault="0088562C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93696174" w:history="1">
        <w:r w:rsidR="00463FB8" w:rsidRPr="00483570">
          <w:rPr>
            <w:rStyle w:val="Hyperlink"/>
            <w:noProof/>
          </w:rPr>
          <w:t>1.2.2.</w:t>
        </w:r>
        <w:r w:rsidR="00463FB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463FB8" w:rsidRPr="00483570">
          <w:rPr>
            <w:rStyle w:val="Hyperlink"/>
            <w:noProof/>
          </w:rPr>
          <w:t>Način paralelizacije</w:t>
        </w:r>
        <w:r w:rsidR="00463FB8">
          <w:rPr>
            <w:noProof/>
            <w:webHidden/>
          </w:rPr>
          <w:tab/>
        </w:r>
        <w:r w:rsidR="00463FB8">
          <w:rPr>
            <w:noProof/>
            <w:webHidden/>
          </w:rPr>
          <w:fldChar w:fldCharType="begin"/>
        </w:r>
        <w:r w:rsidR="00463FB8">
          <w:rPr>
            <w:noProof/>
            <w:webHidden/>
          </w:rPr>
          <w:instrText xml:space="preserve"> PAGEREF _Toc93696174 \h </w:instrText>
        </w:r>
        <w:r w:rsidR="00463FB8">
          <w:rPr>
            <w:noProof/>
            <w:webHidden/>
          </w:rPr>
        </w:r>
        <w:r w:rsidR="00463FB8">
          <w:rPr>
            <w:noProof/>
            <w:webHidden/>
          </w:rPr>
          <w:fldChar w:fldCharType="separate"/>
        </w:r>
        <w:r w:rsidR="00463FB8">
          <w:rPr>
            <w:noProof/>
            <w:webHidden/>
          </w:rPr>
          <w:t>3</w:t>
        </w:r>
        <w:r w:rsidR="00463FB8">
          <w:rPr>
            <w:noProof/>
            <w:webHidden/>
          </w:rPr>
          <w:fldChar w:fldCharType="end"/>
        </w:r>
      </w:hyperlink>
    </w:p>
    <w:p w14:paraId="1C0C4F4E" w14:textId="583B565D" w:rsidR="00463FB8" w:rsidRDefault="0088562C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93696175" w:history="1">
        <w:r w:rsidR="00463FB8" w:rsidRPr="00483570">
          <w:rPr>
            <w:rStyle w:val="Hyperlink"/>
            <w:noProof/>
          </w:rPr>
          <w:t>1.3.</w:t>
        </w:r>
        <w:r w:rsidR="00463FB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463FB8" w:rsidRPr="00483570">
          <w:rPr>
            <w:rStyle w:val="Hyperlink"/>
            <w:noProof/>
          </w:rPr>
          <w:t>Rezultati</w:t>
        </w:r>
        <w:r w:rsidR="00463FB8">
          <w:rPr>
            <w:noProof/>
            <w:webHidden/>
          </w:rPr>
          <w:tab/>
        </w:r>
        <w:r w:rsidR="00463FB8">
          <w:rPr>
            <w:noProof/>
            <w:webHidden/>
          </w:rPr>
          <w:fldChar w:fldCharType="begin"/>
        </w:r>
        <w:r w:rsidR="00463FB8">
          <w:rPr>
            <w:noProof/>
            <w:webHidden/>
          </w:rPr>
          <w:instrText xml:space="preserve"> PAGEREF _Toc93696175 \h </w:instrText>
        </w:r>
        <w:r w:rsidR="00463FB8">
          <w:rPr>
            <w:noProof/>
            <w:webHidden/>
          </w:rPr>
        </w:r>
        <w:r w:rsidR="00463FB8">
          <w:rPr>
            <w:noProof/>
            <w:webHidden/>
          </w:rPr>
          <w:fldChar w:fldCharType="separate"/>
        </w:r>
        <w:r w:rsidR="00463FB8">
          <w:rPr>
            <w:noProof/>
            <w:webHidden/>
          </w:rPr>
          <w:t>3</w:t>
        </w:r>
        <w:r w:rsidR="00463FB8">
          <w:rPr>
            <w:noProof/>
            <w:webHidden/>
          </w:rPr>
          <w:fldChar w:fldCharType="end"/>
        </w:r>
      </w:hyperlink>
    </w:p>
    <w:p w14:paraId="1F4B3037" w14:textId="191D8FAF" w:rsidR="00463FB8" w:rsidRDefault="0088562C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93696176" w:history="1">
        <w:r w:rsidR="00463FB8" w:rsidRPr="00483570">
          <w:rPr>
            <w:rStyle w:val="Hyperlink"/>
            <w:noProof/>
          </w:rPr>
          <w:t>1.3.1.</w:t>
        </w:r>
        <w:r w:rsidR="00463FB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463FB8" w:rsidRPr="00483570">
          <w:rPr>
            <w:rStyle w:val="Hyperlink"/>
            <w:noProof/>
          </w:rPr>
          <w:t>Logovi izvršavanja</w:t>
        </w:r>
        <w:r w:rsidR="00463FB8">
          <w:rPr>
            <w:noProof/>
            <w:webHidden/>
          </w:rPr>
          <w:tab/>
        </w:r>
        <w:r w:rsidR="00463FB8">
          <w:rPr>
            <w:noProof/>
            <w:webHidden/>
          </w:rPr>
          <w:fldChar w:fldCharType="begin"/>
        </w:r>
        <w:r w:rsidR="00463FB8">
          <w:rPr>
            <w:noProof/>
            <w:webHidden/>
          </w:rPr>
          <w:instrText xml:space="preserve"> PAGEREF _Toc93696176 \h </w:instrText>
        </w:r>
        <w:r w:rsidR="00463FB8">
          <w:rPr>
            <w:noProof/>
            <w:webHidden/>
          </w:rPr>
        </w:r>
        <w:r w:rsidR="00463FB8">
          <w:rPr>
            <w:noProof/>
            <w:webHidden/>
          </w:rPr>
          <w:fldChar w:fldCharType="separate"/>
        </w:r>
        <w:r w:rsidR="00463FB8">
          <w:rPr>
            <w:noProof/>
            <w:webHidden/>
          </w:rPr>
          <w:t>4</w:t>
        </w:r>
        <w:r w:rsidR="00463FB8">
          <w:rPr>
            <w:noProof/>
            <w:webHidden/>
          </w:rPr>
          <w:fldChar w:fldCharType="end"/>
        </w:r>
      </w:hyperlink>
    </w:p>
    <w:p w14:paraId="22856F65" w14:textId="497788C0" w:rsidR="00463FB8" w:rsidRDefault="0088562C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93696177" w:history="1">
        <w:r w:rsidR="00463FB8" w:rsidRPr="00483570">
          <w:rPr>
            <w:rStyle w:val="Hyperlink"/>
            <w:noProof/>
          </w:rPr>
          <w:t>1.3.2.</w:t>
        </w:r>
        <w:r w:rsidR="00463FB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463FB8" w:rsidRPr="00483570">
          <w:rPr>
            <w:rStyle w:val="Hyperlink"/>
            <w:noProof/>
          </w:rPr>
          <w:t>Grafici ubrzanja</w:t>
        </w:r>
        <w:r w:rsidR="00463FB8">
          <w:rPr>
            <w:noProof/>
            <w:webHidden/>
          </w:rPr>
          <w:tab/>
        </w:r>
        <w:r w:rsidR="00463FB8">
          <w:rPr>
            <w:noProof/>
            <w:webHidden/>
          </w:rPr>
          <w:fldChar w:fldCharType="begin"/>
        </w:r>
        <w:r w:rsidR="00463FB8">
          <w:rPr>
            <w:noProof/>
            <w:webHidden/>
          </w:rPr>
          <w:instrText xml:space="preserve"> PAGEREF _Toc93696177 \h </w:instrText>
        </w:r>
        <w:r w:rsidR="00463FB8">
          <w:rPr>
            <w:noProof/>
            <w:webHidden/>
          </w:rPr>
        </w:r>
        <w:r w:rsidR="00463FB8">
          <w:rPr>
            <w:noProof/>
            <w:webHidden/>
          </w:rPr>
          <w:fldChar w:fldCharType="separate"/>
        </w:r>
        <w:r w:rsidR="00463FB8">
          <w:rPr>
            <w:noProof/>
            <w:webHidden/>
          </w:rPr>
          <w:t>5</w:t>
        </w:r>
        <w:r w:rsidR="00463FB8">
          <w:rPr>
            <w:noProof/>
            <w:webHidden/>
          </w:rPr>
          <w:fldChar w:fldCharType="end"/>
        </w:r>
      </w:hyperlink>
    </w:p>
    <w:p w14:paraId="740F3F1E" w14:textId="13EAE481" w:rsidR="00463FB8" w:rsidRDefault="0088562C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93696178" w:history="1">
        <w:r w:rsidR="00463FB8" w:rsidRPr="00483570">
          <w:rPr>
            <w:rStyle w:val="Hyperlink"/>
            <w:noProof/>
            <w:lang w:val="sr-Latn-RS"/>
          </w:rPr>
          <w:t>1.3.3.</w:t>
        </w:r>
        <w:r w:rsidR="00463FB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463FB8" w:rsidRPr="00483570">
          <w:rPr>
            <w:rStyle w:val="Hyperlink"/>
            <w:noProof/>
          </w:rPr>
          <w:t>Diskusija dobijenih re</w:t>
        </w:r>
        <w:r w:rsidR="00463FB8" w:rsidRPr="00483570">
          <w:rPr>
            <w:rStyle w:val="Hyperlink"/>
            <w:noProof/>
            <w:lang w:val="sr-Latn-RS"/>
          </w:rPr>
          <w:t>zultata</w:t>
        </w:r>
        <w:r w:rsidR="00463FB8">
          <w:rPr>
            <w:noProof/>
            <w:webHidden/>
          </w:rPr>
          <w:tab/>
        </w:r>
        <w:r w:rsidR="00463FB8">
          <w:rPr>
            <w:noProof/>
            <w:webHidden/>
          </w:rPr>
          <w:fldChar w:fldCharType="begin"/>
        </w:r>
        <w:r w:rsidR="00463FB8">
          <w:rPr>
            <w:noProof/>
            <w:webHidden/>
          </w:rPr>
          <w:instrText xml:space="preserve"> PAGEREF _Toc93696178 \h </w:instrText>
        </w:r>
        <w:r w:rsidR="00463FB8">
          <w:rPr>
            <w:noProof/>
            <w:webHidden/>
          </w:rPr>
        </w:r>
        <w:r w:rsidR="00463FB8">
          <w:rPr>
            <w:noProof/>
            <w:webHidden/>
          </w:rPr>
          <w:fldChar w:fldCharType="separate"/>
        </w:r>
        <w:r w:rsidR="00463FB8">
          <w:rPr>
            <w:noProof/>
            <w:webHidden/>
          </w:rPr>
          <w:t>5</w:t>
        </w:r>
        <w:r w:rsidR="00463FB8">
          <w:rPr>
            <w:noProof/>
            <w:webHidden/>
          </w:rPr>
          <w:fldChar w:fldCharType="end"/>
        </w:r>
      </w:hyperlink>
    </w:p>
    <w:p w14:paraId="07F56267" w14:textId="1C9F7F82" w:rsidR="00463FB8" w:rsidRDefault="0088562C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93696179" w:history="1">
        <w:r w:rsidR="00463FB8" w:rsidRPr="00483570">
          <w:rPr>
            <w:rStyle w:val="Hyperlink"/>
            <w:noProof/>
          </w:rPr>
          <w:t>2.</w:t>
        </w:r>
        <w:r w:rsidR="00463FB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463FB8" w:rsidRPr="00483570">
          <w:rPr>
            <w:rStyle w:val="Hyperlink"/>
            <w:noProof/>
          </w:rPr>
          <w:t>Problem 1 – SIMPLEX</w:t>
        </w:r>
        <w:r w:rsidR="00463FB8">
          <w:rPr>
            <w:noProof/>
            <w:webHidden/>
          </w:rPr>
          <w:tab/>
        </w:r>
        <w:r w:rsidR="00463FB8">
          <w:rPr>
            <w:noProof/>
            <w:webHidden/>
          </w:rPr>
          <w:fldChar w:fldCharType="begin"/>
        </w:r>
        <w:r w:rsidR="00463FB8">
          <w:rPr>
            <w:noProof/>
            <w:webHidden/>
          </w:rPr>
          <w:instrText xml:space="preserve"> PAGEREF _Toc93696179 \h </w:instrText>
        </w:r>
        <w:r w:rsidR="00463FB8">
          <w:rPr>
            <w:noProof/>
            <w:webHidden/>
          </w:rPr>
        </w:r>
        <w:r w:rsidR="00463FB8">
          <w:rPr>
            <w:noProof/>
            <w:webHidden/>
          </w:rPr>
          <w:fldChar w:fldCharType="separate"/>
        </w:r>
        <w:r w:rsidR="00463FB8">
          <w:rPr>
            <w:noProof/>
            <w:webHidden/>
          </w:rPr>
          <w:t>6</w:t>
        </w:r>
        <w:r w:rsidR="00463FB8">
          <w:rPr>
            <w:noProof/>
            <w:webHidden/>
          </w:rPr>
          <w:fldChar w:fldCharType="end"/>
        </w:r>
      </w:hyperlink>
    </w:p>
    <w:p w14:paraId="6BCCD0AC" w14:textId="2AE08357" w:rsidR="00463FB8" w:rsidRDefault="0088562C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93696180" w:history="1">
        <w:r w:rsidR="00463FB8" w:rsidRPr="00483570">
          <w:rPr>
            <w:rStyle w:val="Hyperlink"/>
            <w:noProof/>
          </w:rPr>
          <w:t>2.1.</w:t>
        </w:r>
        <w:r w:rsidR="00463FB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463FB8" w:rsidRPr="00483570">
          <w:rPr>
            <w:rStyle w:val="Hyperlink"/>
            <w:noProof/>
          </w:rPr>
          <w:t>Teskt problema</w:t>
        </w:r>
        <w:r w:rsidR="00463FB8">
          <w:rPr>
            <w:noProof/>
            <w:webHidden/>
          </w:rPr>
          <w:tab/>
        </w:r>
        <w:r w:rsidR="00463FB8">
          <w:rPr>
            <w:noProof/>
            <w:webHidden/>
          </w:rPr>
          <w:fldChar w:fldCharType="begin"/>
        </w:r>
        <w:r w:rsidR="00463FB8">
          <w:rPr>
            <w:noProof/>
            <w:webHidden/>
          </w:rPr>
          <w:instrText xml:space="preserve"> PAGEREF _Toc93696180 \h </w:instrText>
        </w:r>
        <w:r w:rsidR="00463FB8">
          <w:rPr>
            <w:noProof/>
            <w:webHidden/>
          </w:rPr>
        </w:r>
        <w:r w:rsidR="00463FB8">
          <w:rPr>
            <w:noProof/>
            <w:webHidden/>
          </w:rPr>
          <w:fldChar w:fldCharType="separate"/>
        </w:r>
        <w:r w:rsidR="00463FB8">
          <w:rPr>
            <w:noProof/>
            <w:webHidden/>
          </w:rPr>
          <w:t>6</w:t>
        </w:r>
        <w:r w:rsidR="00463FB8">
          <w:rPr>
            <w:noProof/>
            <w:webHidden/>
          </w:rPr>
          <w:fldChar w:fldCharType="end"/>
        </w:r>
      </w:hyperlink>
    </w:p>
    <w:p w14:paraId="2B6E4CB9" w14:textId="5E6E867F" w:rsidR="00463FB8" w:rsidRDefault="0088562C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93696181" w:history="1">
        <w:r w:rsidR="00463FB8" w:rsidRPr="00483570">
          <w:rPr>
            <w:rStyle w:val="Hyperlink"/>
            <w:noProof/>
          </w:rPr>
          <w:t>2.2.</w:t>
        </w:r>
        <w:r w:rsidR="00463FB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463FB8" w:rsidRPr="00483570">
          <w:rPr>
            <w:rStyle w:val="Hyperlink"/>
            <w:noProof/>
          </w:rPr>
          <w:t>Delovi koje treba paralelizovati</w:t>
        </w:r>
        <w:r w:rsidR="00463FB8">
          <w:rPr>
            <w:noProof/>
            <w:webHidden/>
          </w:rPr>
          <w:tab/>
        </w:r>
        <w:r w:rsidR="00463FB8">
          <w:rPr>
            <w:noProof/>
            <w:webHidden/>
          </w:rPr>
          <w:fldChar w:fldCharType="begin"/>
        </w:r>
        <w:r w:rsidR="00463FB8">
          <w:rPr>
            <w:noProof/>
            <w:webHidden/>
          </w:rPr>
          <w:instrText xml:space="preserve"> PAGEREF _Toc93696181 \h </w:instrText>
        </w:r>
        <w:r w:rsidR="00463FB8">
          <w:rPr>
            <w:noProof/>
            <w:webHidden/>
          </w:rPr>
        </w:r>
        <w:r w:rsidR="00463FB8">
          <w:rPr>
            <w:noProof/>
            <w:webHidden/>
          </w:rPr>
          <w:fldChar w:fldCharType="separate"/>
        </w:r>
        <w:r w:rsidR="00463FB8">
          <w:rPr>
            <w:noProof/>
            <w:webHidden/>
          </w:rPr>
          <w:t>6</w:t>
        </w:r>
        <w:r w:rsidR="00463FB8">
          <w:rPr>
            <w:noProof/>
            <w:webHidden/>
          </w:rPr>
          <w:fldChar w:fldCharType="end"/>
        </w:r>
      </w:hyperlink>
    </w:p>
    <w:p w14:paraId="418220F6" w14:textId="68229CFB" w:rsidR="00463FB8" w:rsidRDefault="0088562C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93696182" w:history="1">
        <w:r w:rsidR="00463FB8" w:rsidRPr="00483570">
          <w:rPr>
            <w:rStyle w:val="Hyperlink"/>
            <w:noProof/>
          </w:rPr>
          <w:t>2.2.1.</w:t>
        </w:r>
        <w:r w:rsidR="00463FB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463FB8" w:rsidRPr="00483570">
          <w:rPr>
            <w:rStyle w:val="Hyperlink"/>
            <w:noProof/>
          </w:rPr>
          <w:t>Diskusija</w:t>
        </w:r>
        <w:r w:rsidR="00463FB8">
          <w:rPr>
            <w:noProof/>
            <w:webHidden/>
          </w:rPr>
          <w:tab/>
        </w:r>
        <w:r w:rsidR="00463FB8">
          <w:rPr>
            <w:noProof/>
            <w:webHidden/>
          </w:rPr>
          <w:fldChar w:fldCharType="begin"/>
        </w:r>
        <w:r w:rsidR="00463FB8">
          <w:rPr>
            <w:noProof/>
            <w:webHidden/>
          </w:rPr>
          <w:instrText xml:space="preserve"> PAGEREF _Toc93696182 \h </w:instrText>
        </w:r>
        <w:r w:rsidR="00463FB8">
          <w:rPr>
            <w:noProof/>
            <w:webHidden/>
          </w:rPr>
        </w:r>
        <w:r w:rsidR="00463FB8">
          <w:rPr>
            <w:noProof/>
            <w:webHidden/>
          </w:rPr>
          <w:fldChar w:fldCharType="separate"/>
        </w:r>
        <w:r w:rsidR="00463FB8">
          <w:rPr>
            <w:noProof/>
            <w:webHidden/>
          </w:rPr>
          <w:t>6</w:t>
        </w:r>
        <w:r w:rsidR="00463FB8">
          <w:rPr>
            <w:noProof/>
            <w:webHidden/>
          </w:rPr>
          <w:fldChar w:fldCharType="end"/>
        </w:r>
      </w:hyperlink>
    </w:p>
    <w:p w14:paraId="38374958" w14:textId="4CF76AFF" w:rsidR="00463FB8" w:rsidRDefault="0088562C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93696183" w:history="1">
        <w:r w:rsidR="00463FB8" w:rsidRPr="00483570">
          <w:rPr>
            <w:rStyle w:val="Hyperlink"/>
            <w:noProof/>
          </w:rPr>
          <w:t>2.2.2.</w:t>
        </w:r>
        <w:r w:rsidR="00463FB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463FB8" w:rsidRPr="00483570">
          <w:rPr>
            <w:rStyle w:val="Hyperlink"/>
            <w:noProof/>
          </w:rPr>
          <w:t>Nacin paralelizacije</w:t>
        </w:r>
        <w:r w:rsidR="00463FB8">
          <w:rPr>
            <w:noProof/>
            <w:webHidden/>
          </w:rPr>
          <w:tab/>
        </w:r>
        <w:r w:rsidR="00463FB8">
          <w:rPr>
            <w:noProof/>
            <w:webHidden/>
          </w:rPr>
          <w:fldChar w:fldCharType="begin"/>
        </w:r>
        <w:r w:rsidR="00463FB8">
          <w:rPr>
            <w:noProof/>
            <w:webHidden/>
          </w:rPr>
          <w:instrText xml:space="preserve"> PAGEREF _Toc93696183 \h </w:instrText>
        </w:r>
        <w:r w:rsidR="00463FB8">
          <w:rPr>
            <w:noProof/>
            <w:webHidden/>
          </w:rPr>
        </w:r>
        <w:r w:rsidR="00463FB8">
          <w:rPr>
            <w:noProof/>
            <w:webHidden/>
          </w:rPr>
          <w:fldChar w:fldCharType="separate"/>
        </w:r>
        <w:r w:rsidR="00463FB8">
          <w:rPr>
            <w:noProof/>
            <w:webHidden/>
          </w:rPr>
          <w:t>6</w:t>
        </w:r>
        <w:r w:rsidR="00463FB8">
          <w:rPr>
            <w:noProof/>
            <w:webHidden/>
          </w:rPr>
          <w:fldChar w:fldCharType="end"/>
        </w:r>
      </w:hyperlink>
    </w:p>
    <w:p w14:paraId="3C0595DA" w14:textId="1B7E23EB" w:rsidR="00463FB8" w:rsidRDefault="0088562C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93696184" w:history="1">
        <w:r w:rsidR="00463FB8" w:rsidRPr="00483570">
          <w:rPr>
            <w:rStyle w:val="Hyperlink"/>
            <w:noProof/>
          </w:rPr>
          <w:t>2.3.</w:t>
        </w:r>
        <w:r w:rsidR="00463FB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463FB8" w:rsidRPr="00483570">
          <w:rPr>
            <w:rStyle w:val="Hyperlink"/>
            <w:noProof/>
          </w:rPr>
          <w:t>Rezultati</w:t>
        </w:r>
        <w:r w:rsidR="00463FB8">
          <w:rPr>
            <w:noProof/>
            <w:webHidden/>
          </w:rPr>
          <w:tab/>
        </w:r>
        <w:r w:rsidR="00463FB8">
          <w:rPr>
            <w:noProof/>
            <w:webHidden/>
          </w:rPr>
          <w:fldChar w:fldCharType="begin"/>
        </w:r>
        <w:r w:rsidR="00463FB8">
          <w:rPr>
            <w:noProof/>
            <w:webHidden/>
          </w:rPr>
          <w:instrText xml:space="preserve"> PAGEREF _Toc93696184 \h </w:instrText>
        </w:r>
        <w:r w:rsidR="00463FB8">
          <w:rPr>
            <w:noProof/>
            <w:webHidden/>
          </w:rPr>
        </w:r>
        <w:r w:rsidR="00463FB8">
          <w:rPr>
            <w:noProof/>
            <w:webHidden/>
          </w:rPr>
          <w:fldChar w:fldCharType="separate"/>
        </w:r>
        <w:r w:rsidR="00463FB8">
          <w:rPr>
            <w:noProof/>
            <w:webHidden/>
          </w:rPr>
          <w:t>6</w:t>
        </w:r>
        <w:r w:rsidR="00463FB8">
          <w:rPr>
            <w:noProof/>
            <w:webHidden/>
          </w:rPr>
          <w:fldChar w:fldCharType="end"/>
        </w:r>
      </w:hyperlink>
    </w:p>
    <w:p w14:paraId="3D52A0B7" w14:textId="13725430" w:rsidR="00463FB8" w:rsidRDefault="0088562C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93696185" w:history="1">
        <w:r w:rsidR="00463FB8" w:rsidRPr="00483570">
          <w:rPr>
            <w:rStyle w:val="Hyperlink"/>
            <w:noProof/>
          </w:rPr>
          <w:t>2.3.1.</w:t>
        </w:r>
        <w:r w:rsidR="00463FB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463FB8" w:rsidRPr="00483570">
          <w:rPr>
            <w:rStyle w:val="Hyperlink"/>
            <w:noProof/>
          </w:rPr>
          <w:t>Logovi izvrsavanja</w:t>
        </w:r>
        <w:r w:rsidR="00463FB8">
          <w:rPr>
            <w:noProof/>
            <w:webHidden/>
          </w:rPr>
          <w:tab/>
        </w:r>
        <w:r w:rsidR="00463FB8">
          <w:rPr>
            <w:noProof/>
            <w:webHidden/>
          </w:rPr>
          <w:fldChar w:fldCharType="begin"/>
        </w:r>
        <w:r w:rsidR="00463FB8">
          <w:rPr>
            <w:noProof/>
            <w:webHidden/>
          </w:rPr>
          <w:instrText xml:space="preserve"> PAGEREF _Toc93696185 \h </w:instrText>
        </w:r>
        <w:r w:rsidR="00463FB8">
          <w:rPr>
            <w:noProof/>
            <w:webHidden/>
          </w:rPr>
        </w:r>
        <w:r w:rsidR="00463FB8">
          <w:rPr>
            <w:noProof/>
            <w:webHidden/>
          </w:rPr>
          <w:fldChar w:fldCharType="separate"/>
        </w:r>
        <w:r w:rsidR="00463FB8">
          <w:rPr>
            <w:noProof/>
            <w:webHidden/>
          </w:rPr>
          <w:t>6</w:t>
        </w:r>
        <w:r w:rsidR="00463FB8">
          <w:rPr>
            <w:noProof/>
            <w:webHidden/>
          </w:rPr>
          <w:fldChar w:fldCharType="end"/>
        </w:r>
      </w:hyperlink>
    </w:p>
    <w:p w14:paraId="25EC6220" w14:textId="1C1C9D5D" w:rsidR="00463FB8" w:rsidRDefault="0088562C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93696186" w:history="1">
        <w:r w:rsidR="00463FB8" w:rsidRPr="00483570">
          <w:rPr>
            <w:rStyle w:val="Hyperlink"/>
            <w:noProof/>
          </w:rPr>
          <w:t>2.3.2.</w:t>
        </w:r>
        <w:r w:rsidR="00463FB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463FB8" w:rsidRPr="00483570">
          <w:rPr>
            <w:rStyle w:val="Hyperlink"/>
            <w:noProof/>
          </w:rPr>
          <w:t>Grafici ubrzanja</w:t>
        </w:r>
        <w:r w:rsidR="00463FB8">
          <w:rPr>
            <w:noProof/>
            <w:webHidden/>
          </w:rPr>
          <w:tab/>
        </w:r>
        <w:r w:rsidR="00463FB8">
          <w:rPr>
            <w:noProof/>
            <w:webHidden/>
          </w:rPr>
          <w:fldChar w:fldCharType="begin"/>
        </w:r>
        <w:r w:rsidR="00463FB8">
          <w:rPr>
            <w:noProof/>
            <w:webHidden/>
          </w:rPr>
          <w:instrText xml:space="preserve"> PAGEREF _Toc93696186 \h </w:instrText>
        </w:r>
        <w:r w:rsidR="00463FB8">
          <w:rPr>
            <w:noProof/>
            <w:webHidden/>
          </w:rPr>
        </w:r>
        <w:r w:rsidR="00463FB8">
          <w:rPr>
            <w:noProof/>
            <w:webHidden/>
          </w:rPr>
          <w:fldChar w:fldCharType="separate"/>
        </w:r>
        <w:r w:rsidR="00463FB8">
          <w:rPr>
            <w:noProof/>
            <w:webHidden/>
          </w:rPr>
          <w:t>7</w:t>
        </w:r>
        <w:r w:rsidR="00463FB8">
          <w:rPr>
            <w:noProof/>
            <w:webHidden/>
          </w:rPr>
          <w:fldChar w:fldCharType="end"/>
        </w:r>
      </w:hyperlink>
    </w:p>
    <w:p w14:paraId="787D30B3" w14:textId="24A36D7E" w:rsidR="00463FB8" w:rsidRDefault="0088562C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93696187" w:history="1">
        <w:r w:rsidR="00463FB8" w:rsidRPr="00483570">
          <w:rPr>
            <w:rStyle w:val="Hyperlink"/>
            <w:noProof/>
          </w:rPr>
          <w:t>2.3.3.</w:t>
        </w:r>
        <w:r w:rsidR="00463FB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463FB8" w:rsidRPr="00483570">
          <w:rPr>
            <w:rStyle w:val="Hyperlink"/>
            <w:noProof/>
          </w:rPr>
          <w:t>Diskusija dobijenih rezultata</w:t>
        </w:r>
        <w:r w:rsidR="00463FB8">
          <w:rPr>
            <w:noProof/>
            <w:webHidden/>
          </w:rPr>
          <w:tab/>
        </w:r>
        <w:r w:rsidR="00463FB8">
          <w:rPr>
            <w:noProof/>
            <w:webHidden/>
          </w:rPr>
          <w:fldChar w:fldCharType="begin"/>
        </w:r>
        <w:r w:rsidR="00463FB8">
          <w:rPr>
            <w:noProof/>
            <w:webHidden/>
          </w:rPr>
          <w:instrText xml:space="preserve"> PAGEREF _Toc93696187 \h </w:instrText>
        </w:r>
        <w:r w:rsidR="00463FB8">
          <w:rPr>
            <w:noProof/>
            <w:webHidden/>
          </w:rPr>
        </w:r>
        <w:r w:rsidR="00463FB8">
          <w:rPr>
            <w:noProof/>
            <w:webHidden/>
          </w:rPr>
          <w:fldChar w:fldCharType="separate"/>
        </w:r>
        <w:r w:rsidR="00463FB8">
          <w:rPr>
            <w:noProof/>
            <w:webHidden/>
          </w:rPr>
          <w:t>7</w:t>
        </w:r>
        <w:r w:rsidR="00463FB8">
          <w:rPr>
            <w:noProof/>
            <w:webHidden/>
          </w:rPr>
          <w:fldChar w:fldCharType="end"/>
        </w:r>
      </w:hyperlink>
    </w:p>
    <w:p w14:paraId="75C24360" w14:textId="3CE4E69F" w:rsidR="00463FB8" w:rsidRDefault="0088562C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93696188" w:history="1">
        <w:r w:rsidR="00463FB8" w:rsidRPr="00483570">
          <w:rPr>
            <w:rStyle w:val="Hyperlink"/>
            <w:noProof/>
          </w:rPr>
          <w:t>3.</w:t>
        </w:r>
        <w:r w:rsidR="00463FB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463FB8" w:rsidRPr="00483570">
          <w:rPr>
            <w:rStyle w:val="Hyperlink"/>
            <w:noProof/>
          </w:rPr>
          <w:t>Problem – HOTSPOT</w:t>
        </w:r>
        <w:r w:rsidR="00463FB8">
          <w:rPr>
            <w:noProof/>
            <w:webHidden/>
          </w:rPr>
          <w:tab/>
        </w:r>
        <w:r w:rsidR="00463FB8">
          <w:rPr>
            <w:noProof/>
            <w:webHidden/>
          </w:rPr>
          <w:fldChar w:fldCharType="begin"/>
        </w:r>
        <w:r w:rsidR="00463FB8">
          <w:rPr>
            <w:noProof/>
            <w:webHidden/>
          </w:rPr>
          <w:instrText xml:space="preserve"> PAGEREF _Toc93696188 \h </w:instrText>
        </w:r>
        <w:r w:rsidR="00463FB8">
          <w:rPr>
            <w:noProof/>
            <w:webHidden/>
          </w:rPr>
        </w:r>
        <w:r w:rsidR="00463FB8">
          <w:rPr>
            <w:noProof/>
            <w:webHidden/>
          </w:rPr>
          <w:fldChar w:fldCharType="separate"/>
        </w:r>
        <w:r w:rsidR="00463FB8">
          <w:rPr>
            <w:noProof/>
            <w:webHidden/>
          </w:rPr>
          <w:t>8</w:t>
        </w:r>
        <w:r w:rsidR="00463FB8">
          <w:rPr>
            <w:noProof/>
            <w:webHidden/>
          </w:rPr>
          <w:fldChar w:fldCharType="end"/>
        </w:r>
      </w:hyperlink>
    </w:p>
    <w:p w14:paraId="389FBFEC" w14:textId="1D79467F" w:rsidR="00463FB8" w:rsidRDefault="0088562C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93696189" w:history="1">
        <w:r w:rsidR="00463FB8" w:rsidRPr="00483570">
          <w:rPr>
            <w:rStyle w:val="Hyperlink"/>
            <w:noProof/>
          </w:rPr>
          <w:t>3.1.</w:t>
        </w:r>
        <w:r w:rsidR="00463FB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463FB8" w:rsidRPr="00483570">
          <w:rPr>
            <w:rStyle w:val="Hyperlink"/>
            <w:noProof/>
          </w:rPr>
          <w:t>Tekst problema</w:t>
        </w:r>
        <w:r w:rsidR="00463FB8">
          <w:rPr>
            <w:noProof/>
            <w:webHidden/>
          </w:rPr>
          <w:tab/>
        </w:r>
        <w:r w:rsidR="00463FB8">
          <w:rPr>
            <w:noProof/>
            <w:webHidden/>
          </w:rPr>
          <w:fldChar w:fldCharType="begin"/>
        </w:r>
        <w:r w:rsidR="00463FB8">
          <w:rPr>
            <w:noProof/>
            <w:webHidden/>
          </w:rPr>
          <w:instrText xml:space="preserve"> PAGEREF _Toc93696189 \h </w:instrText>
        </w:r>
        <w:r w:rsidR="00463FB8">
          <w:rPr>
            <w:noProof/>
            <w:webHidden/>
          </w:rPr>
        </w:r>
        <w:r w:rsidR="00463FB8">
          <w:rPr>
            <w:noProof/>
            <w:webHidden/>
          </w:rPr>
          <w:fldChar w:fldCharType="separate"/>
        </w:r>
        <w:r w:rsidR="00463FB8">
          <w:rPr>
            <w:noProof/>
            <w:webHidden/>
          </w:rPr>
          <w:t>8</w:t>
        </w:r>
        <w:r w:rsidR="00463FB8">
          <w:rPr>
            <w:noProof/>
            <w:webHidden/>
          </w:rPr>
          <w:fldChar w:fldCharType="end"/>
        </w:r>
      </w:hyperlink>
    </w:p>
    <w:p w14:paraId="639298EC" w14:textId="5463DCCF" w:rsidR="00463FB8" w:rsidRDefault="0088562C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93696190" w:history="1">
        <w:r w:rsidR="00463FB8" w:rsidRPr="00483570">
          <w:rPr>
            <w:rStyle w:val="Hyperlink"/>
            <w:noProof/>
          </w:rPr>
          <w:t>3.2.</w:t>
        </w:r>
        <w:r w:rsidR="00463FB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463FB8" w:rsidRPr="00483570">
          <w:rPr>
            <w:rStyle w:val="Hyperlink"/>
            <w:noProof/>
          </w:rPr>
          <w:t>Delovi koje treba paralelizovati</w:t>
        </w:r>
        <w:r w:rsidR="00463FB8">
          <w:rPr>
            <w:noProof/>
            <w:webHidden/>
          </w:rPr>
          <w:tab/>
        </w:r>
        <w:r w:rsidR="00463FB8">
          <w:rPr>
            <w:noProof/>
            <w:webHidden/>
          </w:rPr>
          <w:fldChar w:fldCharType="begin"/>
        </w:r>
        <w:r w:rsidR="00463FB8">
          <w:rPr>
            <w:noProof/>
            <w:webHidden/>
          </w:rPr>
          <w:instrText xml:space="preserve"> PAGEREF _Toc93696190 \h </w:instrText>
        </w:r>
        <w:r w:rsidR="00463FB8">
          <w:rPr>
            <w:noProof/>
            <w:webHidden/>
          </w:rPr>
        </w:r>
        <w:r w:rsidR="00463FB8">
          <w:rPr>
            <w:noProof/>
            <w:webHidden/>
          </w:rPr>
          <w:fldChar w:fldCharType="separate"/>
        </w:r>
        <w:r w:rsidR="00463FB8">
          <w:rPr>
            <w:noProof/>
            <w:webHidden/>
          </w:rPr>
          <w:t>8</w:t>
        </w:r>
        <w:r w:rsidR="00463FB8">
          <w:rPr>
            <w:noProof/>
            <w:webHidden/>
          </w:rPr>
          <w:fldChar w:fldCharType="end"/>
        </w:r>
      </w:hyperlink>
    </w:p>
    <w:p w14:paraId="0A018DEC" w14:textId="7C5E2D0A" w:rsidR="00463FB8" w:rsidRDefault="0088562C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93696191" w:history="1">
        <w:r w:rsidR="00463FB8" w:rsidRPr="00483570">
          <w:rPr>
            <w:rStyle w:val="Hyperlink"/>
            <w:noProof/>
          </w:rPr>
          <w:t>3.2.1.</w:t>
        </w:r>
        <w:r w:rsidR="00463FB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463FB8" w:rsidRPr="00483570">
          <w:rPr>
            <w:rStyle w:val="Hyperlink"/>
            <w:noProof/>
          </w:rPr>
          <w:t>Diskusija</w:t>
        </w:r>
        <w:r w:rsidR="00463FB8">
          <w:rPr>
            <w:noProof/>
            <w:webHidden/>
          </w:rPr>
          <w:tab/>
        </w:r>
        <w:r w:rsidR="00463FB8">
          <w:rPr>
            <w:noProof/>
            <w:webHidden/>
          </w:rPr>
          <w:fldChar w:fldCharType="begin"/>
        </w:r>
        <w:r w:rsidR="00463FB8">
          <w:rPr>
            <w:noProof/>
            <w:webHidden/>
          </w:rPr>
          <w:instrText xml:space="preserve"> PAGEREF _Toc93696191 \h </w:instrText>
        </w:r>
        <w:r w:rsidR="00463FB8">
          <w:rPr>
            <w:noProof/>
            <w:webHidden/>
          </w:rPr>
        </w:r>
        <w:r w:rsidR="00463FB8">
          <w:rPr>
            <w:noProof/>
            <w:webHidden/>
          </w:rPr>
          <w:fldChar w:fldCharType="separate"/>
        </w:r>
        <w:r w:rsidR="00463FB8">
          <w:rPr>
            <w:noProof/>
            <w:webHidden/>
          </w:rPr>
          <w:t>8</w:t>
        </w:r>
        <w:r w:rsidR="00463FB8">
          <w:rPr>
            <w:noProof/>
            <w:webHidden/>
          </w:rPr>
          <w:fldChar w:fldCharType="end"/>
        </w:r>
      </w:hyperlink>
    </w:p>
    <w:p w14:paraId="78AE57B2" w14:textId="742BC18D" w:rsidR="00463FB8" w:rsidRDefault="0088562C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93696192" w:history="1">
        <w:r w:rsidR="00463FB8" w:rsidRPr="00483570">
          <w:rPr>
            <w:rStyle w:val="Hyperlink"/>
            <w:noProof/>
          </w:rPr>
          <w:t>3.2.2.</w:t>
        </w:r>
        <w:r w:rsidR="00463FB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463FB8" w:rsidRPr="00483570">
          <w:rPr>
            <w:rStyle w:val="Hyperlink"/>
            <w:noProof/>
          </w:rPr>
          <w:t>Nacin paralelizacije</w:t>
        </w:r>
        <w:r w:rsidR="00463FB8">
          <w:rPr>
            <w:noProof/>
            <w:webHidden/>
          </w:rPr>
          <w:tab/>
        </w:r>
        <w:r w:rsidR="00463FB8">
          <w:rPr>
            <w:noProof/>
            <w:webHidden/>
          </w:rPr>
          <w:fldChar w:fldCharType="begin"/>
        </w:r>
        <w:r w:rsidR="00463FB8">
          <w:rPr>
            <w:noProof/>
            <w:webHidden/>
          </w:rPr>
          <w:instrText xml:space="preserve"> PAGEREF _Toc93696192 \h </w:instrText>
        </w:r>
        <w:r w:rsidR="00463FB8">
          <w:rPr>
            <w:noProof/>
            <w:webHidden/>
          </w:rPr>
        </w:r>
        <w:r w:rsidR="00463FB8">
          <w:rPr>
            <w:noProof/>
            <w:webHidden/>
          </w:rPr>
          <w:fldChar w:fldCharType="separate"/>
        </w:r>
        <w:r w:rsidR="00463FB8">
          <w:rPr>
            <w:noProof/>
            <w:webHidden/>
          </w:rPr>
          <w:t>8</w:t>
        </w:r>
        <w:r w:rsidR="00463FB8">
          <w:rPr>
            <w:noProof/>
            <w:webHidden/>
          </w:rPr>
          <w:fldChar w:fldCharType="end"/>
        </w:r>
      </w:hyperlink>
    </w:p>
    <w:p w14:paraId="53673402" w14:textId="2A338515" w:rsidR="00463FB8" w:rsidRDefault="0088562C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93696193" w:history="1">
        <w:r w:rsidR="00463FB8" w:rsidRPr="00483570">
          <w:rPr>
            <w:rStyle w:val="Hyperlink"/>
            <w:noProof/>
          </w:rPr>
          <w:t>3.3.</w:t>
        </w:r>
        <w:r w:rsidR="00463FB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463FB8" w:rsidRPr="00483570">
          <w:rPr>
            <w:rStyle w:val="Hyperlink"/>
            <w:noProof/>
          </w:rPr>
          <w:t>Rezultati</w:t>
        </w:r>
        <w:r w:rsidR="00463FB8">
          <w:rPr>
            <w:noProof/>
            <w:webHidden/>
          </w:rPr>
          <w:tab/>
        </w:r>
        <w:r w:rsidR="00463FB8">
          <w:rPr>
            <w:noProof/>
            <w:webHidden/>
          </w:rPr>
          <w:fldChar w:fldCharType="begin"/>
        </w:r>
        <w:r w:rsidR="00463FB8">
          <w:rPr>
            <w:noProof/>
            <w:webHidden/>
          </w:rPr>
          <w:instrText xml:space="preserve"> PAGEREF _Toc93696193 \h </w:instrText>
        </w:r>
        <w:r w:rsidR="00463FB8">
          <w:rPr>
            <w:noProof/>
            <w:webHidden/>
          </w:rPr>
        </w:r>
        <w:r w:rsidR="00463FB8">
          <w:rPr>
            <w:noProof/>
            <w:webHidden/>
          </w:rPr>
          <w:fldChar w:fldCharType="separate"/>
        </w:r>
        <w:r w:rsidR="00463FB8">
          <w:rPr>
            <w:noProof/>
            <w:webHidden/>
          </w:rPr>
          <w:t>9</w:t>
        </w:r>
        <w:r w:rsidR="00463FB8">
          <w:rPr>
            <w:noProof/>
            <w:webHidden/>
          </w:rPr>
          <w:fldChar w:fldCharType="end"/>
        </w:r>
      </w:hyperlink>
    </w:p>
    <w:p w14:paraId="394323BE" w14:textId="5B18DE7B" w:rsidR="00463FB8" w:rsidRDefault="0088562C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93696194" w:history="1">
        <w:r w:rsidR="00463FB8" w:rsidRPr="00483570">
          <w:rPr>
            <w:rStyle w:val="Hyperlink"/>
            <w:noProof/>
          </w:rPr>
          <w:t>3.3.1.</w:t>
        </w:r>
        <w:r w:rsidR="00463FB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463FB8" w:rsidRPr="00483570">
          <w:rPr>
            <w:rStyle w:val="Hyperlink"/>
            <w:noProof/>
          </w:rPr>
          <w:t>Logovi izvrsavanja</w:t>
        </w:r>
        <w:r w:rsidR="00463FB8">
          <w:rPr>
            <w:noProof/>
            <w:webHidden/>
          </w:rPr>
          <w:tab/>
        </w:r>
        <w:r w:rsidR="00463FB8">
          <w:rPr>
            <w:noProof/>
            <w:webHidden/>
          </w:rPr>
          <w:fldChar w:fldCharType="begin"/>
        </w:r>
        <w:r w:rsidR="00463FB8">
          <w:rPr>
            <w:noProof/>
            <w:webHidden/>
          </w:rPr>
          <w:instrText xml:space="preserve"> PAGEREF _Toc93696194 \h </w:instrText>
        </w:r>
        <w:r w:rsidR="00463FB8">
          <w:rPr>
            <w:noProof/>
            <w:webHidden/>
          </w:rPr>
        </w:r>
        <w:r w:rsidR="00463FB8">
          <w:rPr>
            <w:noProof/>
            <w:webHidden/>
          </w:rPr>
          <w:fldChar w:fldCharType="separate"/>
        </w:r>
        <w:r w:rsidR="00463FB8">
          <w:rPr>
            <w:noProof/>
            <w:webHidden/>
          </w:rPr>
          <w:t>9</w:t>
        </w:r>
        <w:r w:rsidR="00463FB8">
          <w:rPr>
            <w:noProof/>
            <w:webHidden/>
          </w:rPr>
          <w:fldChar w:fldCharType="end"/>
        </w:r>
      </w:hyperlink>
    </w:p>
    <w:p w14:paraId="5FBF02E4" w14:textId="52613E9D" w:rsidR="00463FB8" w:rsidRDefault="0088562C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93696195" w:history="1">
        <w:r w:rsidR="00463FB8" w:rsidRPr="00483570">
          <w:rPr>
            <w:rStyle w:val="Hyperlink"/>
            <w:noProof/>
          </w:rPr>
          <w:t>3.3.2.</w:t>
        </w:r>
        <w:r w:rsidR="00463FB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463FB8" w:rsidRPr="00483570">
          <w:rPr>
            <w:rStyle w:val="Hyperlink"/>
            <w:noProof/>
          </w:rPr>
          <w:t>Grafici ubrzanja</w:t>
        </w:r>
        <w:r w:rsidR="00463FB8">
          <w:rPr>
            <w:noProof/>
            <w:webHidden/>
          </w:rPr>
          <w:tab/>
        </w:r>
        <w:r w:rsidR="00463FB8">
          <w:rPr>
            <w:noProof/>
            <w:webHidden/>
          </w:rPr>
          <w:fldChar w:fldCharType="begin"/>
        </w:r>
        <w:r w:rsidR="00463FB8">
          <w:rPr>
            <w:noProof/>
            <w:webHidden/>
          </w:rPr>
          <w:instrText xml:space="preserve"> PAGEREF _Toc93696195 \h </w:instrText>
        </w:r>
        <w:r w:rsidR="00463FB8">
          <w:rPr>
            <w:noProof/>
            <w:webHidden/>
          </w:rPr>
        </w:r>
        <w:r w:rsidR="00463FB8">
          <w:rPr>
            <w:noProof/>
            <w:webHidden/>
          </w:rPr>
          <w:fldChar w:fldCharType="separate"/>
        </w:r>
        <w:r w:rsidR="00463FB8">
          <w:rPr>
            <w:noProof/>
            <w:webHidden/>
          </w:rPr>
          <w:t>10</w:t>
        </w:r>
        <w:r w:rsidR="00463FB8">
          <w:rPr>
            <w:noProof/>
            <w:webHidden/>
          </w:rPr>
          <w:fldChar w:fldCharType="end"/>
        </w:r>
      </w:hyperlink>
    </w:p>
    <w:p w14:paraId="3DDEE0FC" w14:textId="2CCB4F1E" w:rsidR="00463FB8" w:rsidRDefault="0088562C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93696196" w:history="1">
        <w:r w:rsidR="00463FB8" w:rsidRPr="00483570">
          <w:rPr>
            <w:rStyle w:val="Hyperlink"/>
            <w:noProof/>
          </w:rPr>
          <w:t>3.3.3.</w:t>
        </w:r>
        <w:r w:rsidR="00463FB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463FB8" w:rsidRPr="00483570">
          <w:rPr>
            <w:rStyle w:val="Hyperlink"/>
            <w:noProof/>
          </w:rPr>
          <w:t>Diskusija dobijenih resenja</w:t>
        </w:r>
        <w:r w:rsidR="00463FB8">
          <w:rPr>
            <w:noProof/>
            <w:webHidden/>
          </w:rPr>
          <w:tab/>
        </w:r>
        <w:r w:rsidR="00463FB8">
          <w:rPr>
            <w:noProof/>
            <w:webHidden/>
          </w:rPr>
          <w:fldChar w:fldCharType="begin"/>
        </w:r>
        <w:r w:rsidR="00463FB8">
          <w:rPr>
            <w:noProof/>
            <w:webHidden/>
          </w:rPr>
          <w:instrText xml:space="preserve"> PAGEREF _Toc93696196 \h </w:instrText>
        </w:r>
        <w:r w:rsidR="00463FB8">
          <w:rPr>
            <w:noProof/>
            <w:webHidden/>
          </w:rPr>
        </w:r>
        <w:r w:rsidR="00463FB8">
          <w:rPr>
            <w:noProof/>
            <w:webHidden/>
          </w:rPr>
          <w:fldChar w:fldCharType="separate"/>
        </w:r>
        <w:r w:rsidR="00463FB8">
          <w:rPr>
            <w:noProof/>
            <w:webHidden/>
          </w:rPr>
          <w:t>11</w:t>
        </w:r>
        <w:r w:rsidR="00463FB8">
          <w:rPr>
            <w:noProof/>
            <w:webHidden/>
          </w:rPr>
          <w:fldChar w:fldCharType="end"/>
        </w:r>
      </w:hyperlink>
    </w:p>
    <w:p w14:paraId="58802911" w14:textId="20296783" w:rsidR="00F06BB2" w:rsidRDefault="00D20D2B" w:rsidP="002079CF">
      <w:pPr>
        <w:pStyle w:val="TOC3"/>
        <w:tabs>
          <w:tab w:val="left" w:pos="1440"/>
          <w:tab w:val="right" w:leader="dot" w:pos="9628"/>
        </w:tabs>
      </w:pPr>
      <w:r>
        <w:fldChar w:fldCharType="end"/>
      </w:r>
    </w:p>
    <w:p w14:paraId="47B446D2" w14:textId="5C13A08D" w:rsidR="00F06BB2" w:rsidRPr="00E7161C" w:rsidRDefault="004E01D5" w:rsidP="00E7161C">
      <w:pPr>
        <w:pStyle w:val="Inivonaslova-Poglavlje"/>
      </w:pPr>
      <w:bookmarkStart w:id="1" w:name="_Toc93696170"/>
      <w:bookmarkStart w:id="2" w:name="_Toc254342941"/>
      <w:r>
        <w:rPr>
          <w:lang w:val="sr-Latn-RS"/>
        </w:rPr>
        <w:lastRenderedPageBreak/>
        <w:t xml:space="preserve">Problem </w:t>
      </w:r>
      <w:r w:rsidR="00F700FC">
        <w:rPr>
          <w:lang w:val="sr-Latn-RS"/>
        </w:rPr>
        <w:t>2</w:t>
      </w:r>
      <w:r w:rsidR="008C6536">
        <w:rPr>
          <w:lang w:val="sr-Latn-RS"/>
        </w:rPr>
        <w:t xml:space="preserve"> </w:t>
      </w:r>
      <w:r w:rsidR="0020746E">
        <w:rPr>
          <w:lang w:val="sr-Latn-RS"/>
        </w:rPr>
        <w:t>–</w:t>
      </w:r>
      <w:r w:rsidR="008C6536">
        <w:rPr>
          <w:lang w:val="sr-Latn-RS"/>
        </w:rPr>
        <w:t xml:space="preserve"> </w:t>
      </w:r>
      <w:r w:rsidR="0020746E">
        <w:rPr>
          <w:lang w:val="sr-Latn-RS"/>
        </w:rPr>
        <w:t>Game of Life</w:t>
      </w:r>
      <w:bookmarkEnd w:id="1"/>
    </w:p>
    <w:p w14:paraId="6A0DB15D" w14:textId="18D9E7E7" w:rsidR="004E01D5" w:rsidRPr="006B5373" w:rsidRDefault="004E01D5" w:rsidP="00F06BB2">
      <w:pPr>
        <w:pStyle w:val="Osnovnitekst"/>
        <w:rPr>
          <w:lang w:val="sr-Latn-RS"/>
        </w:rPr>
      </w:pPr>
      <w:r>
        <w:t>U okviru ovog poglavlja je dat kratak izveštaj u vezi rešenja zadatog problema 1.</w:t>
      </w:r>
      <w:r w:rsidR="006B5373">
        <w:t xml:space="preserve"> </w:t>
      </w:r>
      <w:r w:rsidR="006B5373">
        <w:rPr>
          <w:lang w:val="sr-Latn-RS"/>
        </w:rPr>
        <w:t xml:space="preserve">Rešenja svih problema dati u okviru </w:t>
      </w:r>
      <w:r w:rsidR="006B5373" w:rsidRPr="006B5373">
        <w:rPr>
          <w:b/>
          <w:bCs/>
          <w:lang w:val="sr-Latn-RS"/>
        </w:rPr>
        <w:t>jednog</w:t>
      </w:r>
      <w:r w:rsidR="006B5373">
        <w:rPr>
          <w:lang w:val="sr-Latn-RS"/>
        </w:rPr>
        <w:t xml:space="preserve"> dokumenta. U zavisnosti od broja postavljenih problema, dodati nova poglavlja u dokument.</w:t>
      </w:r>
    </w:p>
    <w:p w14:paraId="2A5A3D24" w14:textId="77777777" w:rsidR="008C6536" w:rsidRDefault="008C6536" w:rsidP="008C6536">
      <w:pPr>
        <w:pStyle w:val="IInivonaslova-Potpoglavlje"/>
      </w:pPr>
      <w:bookmarkStart w:id="3" w:name="_Toc93696171"/>
      <w:r>
        <w:t>Tekst problema</w:t>
      </w:r>
      <w:bookmarkEnd w:id="3"/>
    </w:p>
    <w:p w14:paraId="50B5B4F2" w14:textId="04868593" w:rsidR="008C6536" w:rsidRPr="008C6536" w:rsidRDefault="0020746E" w:rsidP="008C6536">
      <w:pPr>
        <w:pStyle w:val="Osnovnitekst"/>
      </w:pPr>
      <w:r>
        <w:t>Paralelizovati program koji implementira simulaciju ćelijskog automata Game of Life. Simulacija je predstavljena dvodimenzionalnom matricom dimenzija w x h, a svaka ćelija c može uzeti vrednost 1 ukoliko predstavlja živu ćeliju, a 0 ukoliko je mrtva. Za svaku ćeliju se vrši izračunavanje vrednosti n koja predstavlja zbir živih ćelija u susedstvu posmatrane ćelije. Posmatra se osam suseda. Ćelije se rađaju i umiru prema pravilima iz sledeće tabele.</w:t>
      </w:r>
    </w:p>
    <w:p w14:paraId="65EB92FC" w14:textId="77777777" w:rsidR="008C6536" w:rsidRDefault="008C6536" w:rsidP="008C6536">
      <w:pPr>
        <w:pStyle w:val="IInivonaslova-Potpoglavlje"/>
      </w:pPr>
      <w:bookmarkStart w:id="4" w:name="_Toc93696172"/>
      <w:r>
        <w:t>Delovi koje treba paralelizovati</w:t>
      </w:r>
      <w:bookmarkEnd w:id="4"/>
    </w:p>
    <w:p w14:paraId="1972BD0B" w14:textId="77777777" w:rsidR="00F06BB2" w:rsidRDefault="008C6536" w:rsidP="008C6536">
      <w:pPr>
        <w:pStyle w:val="IIInivonaslova-Odeljak"/>
      </w:pPr>
      <w:bookmarkStart w:id="5" w:name="_Toc93696173"/>
      <w:r>
        <w:t>Diskusija</w:t>
      </w:r>
      <w:bookmarkEnd w:id="5"/>
      <w:r>
        <w:t xml:space="preserve"> </w:t>
      </w:r>
    </w:p>
    <w:p w14:paraId="61CB0D43" w14:textId="50DD3C28" w:rsidR="008C6536" w:rsidRPr="008C6536" w:rsidRDefault="0020746E" w:rsidP="008C6536">
      <w:pPr>
        <w:pStyle w:val="Osnovnitekst"/>
      </w:pPr>
      <w:r>
        <w:t xml:space="preserve">Ono gde moze da se primeni paralelizacija koda je sama funkcija evolve, gde uz pomoc cuda api-ja je moguce izbaciti dva spoljna for-a, a pored toga, </w:t>
      </w:r>
      <w:r w:rsidR="00F700FC">
        <w:t>oivicavanje</w:t>
      </w:r>
      <w:r>
        <w:t xml:space="preserve"> matrice sa nulama</w:t>
      </w:r>
      <w:r w:rsidR="00F700FC">
        <w:t xml:space="preserve"> je moguce izbaciti i dva manja unutrasnja for-a </w:t>
      </w:r>
      <w:r>
        <w:t xml:space="preserve"> </w:t>
      </w:r>
      <w:r w:rsidR="00F700FC">
        <w:t>i direktno pristupati celijama matrice. Pored ovoga je moguce izvrsiti i paralelizaciju inicijalizacije matrice.</w:t>
      </w:r>
    </w:p>
    <w:p w14:paraId="45C89B02" w14:textId="77777777" w:rsidR="008C6536" w:rsidRDefault="008C6536" w:rsidP="008C6536">
      <w:pPr>
        <w:pStyle w:val="IIInivonaslova-Odeljak"/>
      </w:pPr>
      <w:bookmarkStart w:id="6" w:name="_Toc93696174"/>
      <w:r>
        <w:t>Način paralelizacije</w:t>
      </w:r>
      <w:bookmarkEnd w:id="6"/>
    </w:p>
    <w:p w14:paraId="09536C81" w14:textId="49386EE2" w:rsidR="00F83AA3" w:rsidRPr="008C6536" w:rsidRDefault="00F700FC" w:rsidP="00F83AA3">
      <w:pPr>
        <w:pStyle w:val="Osnovnitekst"/>
      </w:pPr>
      <w:r>
        <w:t>Prvo se izracunaju vrednosti velicine grid-a i velicine samog bloka. Velicina grid-a je kolicnik proizvoda broja vrsta i broja kolona i blockSize-a, a velicina bloka je blockSize.</w:t>
      </w:r>
      <w:r w:rsidR="00F83AA3">
        <w:t xml:space="preserve"> Funkcija evolve se izvrsava na gpu i koordinate matrice se racinaju row = blockIdx.x * BLOCK_SIZE + threadIdx.x a col = blockIdx.y * BLOCK_SIZE + threadIdx.y, tako da index u matrici racunamo kao index = row *size + col gde je size w ili h posto su nam dimenzije matrice jednake. I sad svaka nit ce gledati svoje susede u tekucoj matrici</w:t>
      </w:r>
      <w:r w:rsidR="0043508E">
        <w:t>(curr_grid)</w:t>
      </w:r>
      <w:r w:rsidR="00F83AA3">
        <w:t xml:space="preserve"> i racunati broj zivih suseda i na osnovu tog broja ce odluciti da li je ta trenutna celija ziva ili ne, i taj rezultat ce upisati u novu matricu(next_grid). Kad upise rezultat u novu matricu ta nova matrica se upisuje u matriu na hostu a sledeca matrica koja se proverava je upravo ta </w:t>
      </w:r>
      <w:r w:rsidR="0043508E">
        <w:t>nova matrica (next_grid postaje curr_grid).</w:t>
      </w:r>
    </w:p>
    <w:p w14:paraId="69BAED29" w14:textId="77777777" w:rsidR="008C6536" w:rsidRDefault="008C6536" w:rsidP="008C6536">
      <w:pPr>
        <w:pStyle w:val="IInivonaslova-Potpoglavlje"/>
      </w:pPr>
      <w:bookmarkStart w:id="7" w:name="_Toc93696175"/>
      <w:r>
        <w:t>Rezultati</w:t>
      </w:r>
      <w:bookmarkEnd w:id="7"/>
    </w:p>
    <w:p w14:paraId="4329279E" w14:textId="54683DA8" w:rsidR="008C6536" w:rsidRDefault="008C6536" w:rsidP="008C6536">
      <w:pPr>
        <w:pStyle w:val="Osnovnitekst"/>
      </w:pPr>
      <w:r>
        <w:t xml:space="preserve">U okviru ove sekcije su izloženi rezultati paralelizacije problema </w:t>
      </w:r>
      <w:r w:rsidR="00F700FC">
        <w:t>2</w:t>
      </w:r>
      <w:r>
        <w:t>.</w:t>
      </w:r>
    </w:p>
    <w:p w14:paraId="1CE1BD8E" w14:textId="77777777" w:rsidR="008C6536" w:rsidRDefault="008C6536" w:rsidP="008C6536">
      <w:pPr>
        <w:pStyle w:val="IIInivonaslova-Odeljak"/>
      </w:pPr>
      <w:bookmarkStart w:id="8" w:name="_Toc93696176"/>
      <w:r>
        <w:lastRenderedPageBreak/>
        <w:t>Logovi izvršavanja</w:t>
      </w:r>
      <w:bookmarkEnd w:id="8"/>
    </w:p>
    <w:p w14:paraId="1B31AC4E" w14:textId="77777777" w:rsidR="00BB210B" w:rsidRDefault="00BB210B" w:rsidP="00BB210B">
      <w:pPr>
        <w:pStyle w:val="Osnovnitekst"/>
      </w:pPr>
      <w:r>
        <w:t>Ovde su dati logovi izvršavanja za definisane test primere i različit broj niti.</w:t>
      </w:r>
      <w:r w:rsidR="005B7DC8">
        <w:t xml:space="preserve"> Obavezno uključiti u ispis i vremena izvršavanja.</w:t>
      </w:r>
      <w:r w:rsidR="00DE1C79">
        <w:t xml:space="preserve"> Logove pojedinačno uokviriti i obeležiti.</w:t>
      </w:r>
    </w:p>
    <w:p w14:paraId="5BABFD42" w14:textId="77777777" w:rsidR="00DE1C79" w:rsidRDefault="00DE1C79" w:rsidP="00BB210B">
      <w:pPr>
        <w:pStyle w:val="Osnovnitekst"/>
        <w:rPr>
          <w:lang w:val="en-US"/>
        </w:rPr>
      </w:pPr>
    </w:p>
    <w:p w14:paraId="0A4C6638" w14:textId="6673B78F" w:rsidR="005B7DC8" w:rsidRDefault="005B7DC8" w:rsidP="005B7DC8">
      <w:pPr>
        <w:pStyle w:val="Programskikod"/>
      </w:pPr>
      <w:r w:rsidRPr="005B7DC8">
        <w:t xml:space="preserve">Matrix dimension: </w:t>
      </w:r>
      <w:r w:rsidR="003B3857">
        <w:t>30x30</w:t>
      </w:r>
    </w:p>
    <w:p w14:paraId="0055C9FC" w14:textId="480EA221" w:rsidR="003B3857" w:rsidRDefault="003B3857" w:rsidP="005B7DC8">
      <w:pPr>
        <w:pStyle w:val="Programskikod"/>
      </w:pPr>
      <w:r>
        <w:t>Iterations: 1000</w:t>
      </w:r>
    </w:p>
    <w:p w14:paraId="746EB02A" w14:textId="1FBC510A" w:rsidR="003B3857" w:rsidRDefault="003B3857" w:rsidP="005B7DC8">
      <w:pPr>
        <w:pStyle w:val="Programskikod"/>
      </w:pPr>
      <w:r>
        <w:t xml:space="preserve">Time elapsed: </w:t>
      </w:r>
      <w:r w:rsidRPr="003B3857">
        <w:t>6.172160</w:t>
      </w:r>
      <w:r>
        <w:t>ms</w:t>
      </w:r>
    </w:p>
    <w:p w14:paraId="167DB4B7" w14:textId="59D3B1DE" w:rsidR="00650AD9" w:rsidRDefault="00650AD9" w:rsidP="005B7DC8">
      <w:pPr>
        <w:pStyle w:val="Programskikod"/>
      </w:pPr>
      <w:r>
        <w:t>-------------------------</w:t>
      </w:r>
    </w:p>
    <w:p w14:paraId="224924DB" w14:textId="77777777" w:rsidR="00650AD9" w:rsidRDefault="00650AD9" w:rsidP="00650AD9">
      <w:pPr>
        <w:pStyle w:val="Programskikod"/>
      </w:pPr>
      <w:r w:rsidRPr="005B7DC8">
        <w:t xml:space="preserve">Matrix dimension: </w:t>
      </w:r>
      <w:r>
        <w:t>30x30</w:t>
      </w:r>
    </w:p>
    <w:p w14:paraId="6B17B368" w14:textId="77777777" w:rsidR="00650AD9" w:rsidRDefault="00650AD9" w:rsidP="00650AD9">
      <w:pPr>
        <w:pStyle w:val="Programskikod"/>
      </w:pPr>
      <w:r>
        <w:t>Iterations: 1000</w:t>
      </w:r>
    </w:p>
    <w:p w14:paraId="074A926C" w14:textId="3268154F" w:rsidR="00650AD9" w:rsidRDefault="00650AD9" w:rsidP="00650AD9">
      <w:pPr>
        <w:pStyle w:val="Programskikod"/>
      </w:pPr>
      <w:r>
        <w:t>Time elapsed: 37ms</w:t>
      </w:r>
    </w:p>
    <w:p w14:paraId="295B7262" w14:textId="77777777" w:rsidR="00650AD9" w:rsidRPr="005B7DC8" w:rsidRDefault="00650AD9" w:rsidP="005B7DC8">
      <w:pPr>
        <w:pStyle w:val="Programskikod"/>
      </w:pPr>
    </w:p>
    <w:p w14:paraId="6E32B879" w14:textId="31D37F89" w:rsidR="003B3857" w:rsidRDefault="005B7DC8" w:rsidP="005B7DC8">
      <w:pPr>
        <w:pStyle w:val="Oznakaslike"/>
      </w:pPr>
      <w:r>
        <w:t xml:space="preserve">Listing </w:t>
      </w:r>
      <w:r w:rsidR="003B3857">
        <w:t>1</w:t>
      </w:r>
      <w:r>
        <w:t xml:space="preserve">. </w:t>
      </w:r>
      <w:r w:rsidR="003B3857">
        <w:t>Pralelno izvršavanje GAMEOFLIFE</w:t>
      </w:r>
    </w:p>
    <w:p w14:paraId="2ADBEC60" w14:textId="77777777" w:rsidR="003B3857" w:rsidRDefault="003B3857" w:rsidP="003B3857">
      <w:pPr>
        <w:pStyle w:val="Osnovnitekst"/>
        <w:rPr>
          <w:lang w:val="en-US"/>
        </w:rPr>
      </w:pPr>
    </w:p>
    <w:p w14:paraId="5207E070" w14:textId="79BD69C1" w:rsidR="003B3857" w:rsidRDefault="003B3857" w:rsidP="003B3857">
      <w:pPr>
        <w:pStyle w:val="Programskikod"/>
      </w:pPr>
      <w:r w:rsidRPr="005B7DC8">
        <w:t xml:space="preserve">Matrix dimension: </w:t>
      </w:r>
      <w:r>
        <w:t>500x500</w:t>
      </w:r>
    </w:p>
    <w:p w14:paraId="133A000F" w14:textId="73257E5D" w:rsidR="003B3857" w:rsidRDefault="003B3857" w:rsidP="003B3857">
      <w:pPr>
        <w:pStyle w:val="Programskikod"/>
      </w:pPr>
      <w:r>
        <w:t>Iterations: 10</w:t>
      </w:r>
    </w:p>
    <w:p w14:paraId="3320EAFC" w14:textId="5E0636DD" w:rsidR="003B3857" w:rsidRDefault="003B3857" w:rsidP="003B3857">
      <w:pPr>
        <w:pStyle w:val="Programskikod"/>
      </w:pPr>
      <w:r>
        <w:t xml:space="preserve">Time elapsed: </w:t>
      </w:r>
      <w:r w:rsidRPr="003B3857">
        <w:t>1.940704</w:t>
      </w:r>
      <w:r>
        <w:t>ms</w:t>
      </w:r>
    </w:p>
    <w:p w14:paraId="2F739AD9" w14:textId="6354E8DE" w:rsidR="00650AD9" w:rsidRDefault="00650AD9" w:rsidP="003B3857">
      <w:pPr>
        <w:pStyle w:val="Programskikod"/>
      </w:pPr>
      <w:r>
        <w:t>-------------------------</w:t>
      </w:r>
    </w:p>
    <w:p w14:paraId="1DCE71E5" w14:textId="77777777" w:rsidR="00650AD9" w:rsidRDefault="00650AD9" w:rsidP="00650AD9">
      <w:pPr>
        <w:pStyle w:val="Programskikod"/>
      </w:pPr>
      <w:r w:rsidRPr="005B7DC8">
        <w:t xml:space="preserve">Matrix dimension: </w:t>
      </w:r>
      <w:r>
        <w:t>500x500</w:t>
      </w:r>
    </w:p>
    <w:p w14:paraId="13F41D82" w14:textId="77777777" w:rsidR="00650AD9" w:rsidRDefault="00650AD9" w:rsidP="00650AD9">
      <w:pPr>
        <w:pStyle w:val="Programskikod"/>
      </w:pPr>
      <w:r>
        <w:t>Iterations: 10</w:t>
      </w:r>
    </w:p>
    <w:p w14:paraId="171CCA5D" w14:textId="4C3AFD06" w:rsidR="00650AD9" w:rsidRDefault="00650AD9" w:rsidP="00650AD9">
      <w:pPr>
        <w:pStyle w:val="Programskikod"/>
      </w:pPr>
      <w:r>
        <w:t>Time elapsed: 72ms</w:t>
      </w:r>
    </w:p>
    <w:p w14:paraId="4B767882" w14:textId="77777777" w:rsidR="00650AD9" w:rsidRPr="005B7DC8" w:rsidRDefault="00650AD9" w:rsidP="003B3857">
      <w:pPr>
        <w:pStyle w:val="Programskikod"/>
      </w:pPr>
    </w:p>
    <w:p w14:paraId="10E38D7B" w14:textId="3117BBEB" w:rsidR="003B3857" w:rsidRPr="005B7DC8" w:rsidRDefault="003B3857" w:rsidP="003B3857">
      <w:pPr>
        <w:pStyle w:val="Oznakaslike"/>
        <w:rPr>
          <w:lang w:val="sr-Latn-RS"/>
        </w:rPr>
      </w:pPr>
      <w:r>
        <w:t xml:space="preserve">Listing 2. Pralelno izvršavanje GAMEOFLIFE </w:t>
      </w:r>
    </w:p>
    <w:p w14:paraId="04B7698D" w14:textId="77777777" w:rsidR="003B3857" w:rsidRDefault="003B3857" w:rsidP="003B3857">
      <w:pPr>
        <w:pStyle w:val="Osnovnitekst"/>
        <w:rPr>
          <w:lang w:val="en-US"/>
        </w:rPr>
      </w:pPr>
    </w:p>
    <w:p w14:paraId="0B58ECBD" w14:textId="1D6331B7" w:rsidR="003B3857" w:rsidRDefault="003B3857" w:rsidP="003B3857">
      <w:pPr>
        <w:pStyle w:val="Programskikod"/>
      </w:pPr>
      <w:r w:rsidRPr="005B7DC8">
        <w:t xml:space="preserve">Matrix dimension: </w:t>
      </w:r>
      <w:r>
        <w:t>1000x1000</w:t>
      </w:r>
    </w:p>
    <w:p w14:paraId="6D7ED012" w14:textId="0176F4C1" w:rsidR="003B3857" w:rsidRDefault="003B3857" w:rsidP="003B3857">
      <w:pPr>
        <w:pStyle w:val="Programskikod"/>
      </w:pPr>
      <w:r>
        <w:t>Iterations: 100</w:t>
      </w:r>
    </w:p>
    <w:p w14:paraId="35013255" w14:textId="0E09B04A" w:rsidR="003B3857" w:rsidRDefault="003B3857" w:rsidP="003B3857">
      <w:pPr>
        <w:pStyle w:val="Programskikod"/>
      </w:pPr>
      <w:r>
        <w:t xml:space="preserve">Time elapsed: </w:t>
      </w:r>
      <w:r w:rsidRPr="003B3857">
        <w:t>65.697090</w:t>
      </w:r>
      <w:r>
        <w:t>ms</w:t>
      </w:r>
    </w:p>
    <w:p w14:paraId="24BCC9F2" w14:textId="671ED80A" w:rsidR="00650AD9" w:rsidRDefault="00650AD9" w:rsidP="003B3857">
      <w:pPr>
        <w:pStyle w:val="Programskikod"/>
      </w:pPr>
      <w:r>
        <w:t>--------------------------</w:t>
      </w:r>
    </w:p>
    <w:p w14:paraId="6823B96E" w14:textId="77777777" w:rsidR="00650AD9" w:rsidRDefault="00650AD9" w:rsidP="00650AD9">
      <w:pPr>
        <w:pStyle w:val="Programskikod"/>
      </w:pPr>
      <w:r w:rsidRPr="005B7DC8">
        <w:t xml:space="preserve">Matrix dimension: </w:t>
      </w:r>
      <w:r>
        <w:t>1000x1000</w:t>
      </w:r>
    </w:p>
    <w:p w14:paraId="3D8DA8EC" w14:textId="77777777" w:rsidR="00650AD9" w:rsidRDefault="00650AD9" w:rsidP="00650AD9">
      <w:pPr>
        <w:pStyle w:val="Programskikod"/>
      </w:pPr>
      <w:r>
        <w:t>Iterations: 100</w:t>
      </w:r>
    </w:p>
    <w:p w14:paraId="7E963827" w14:textId="114104FC" w:rsidR="00650AD9" w:rsidRDefault="00650AD9" w:rsidP="00650AD9">
      <w:pPr>
        <w:pStyle w:val="Programskikod"/>
      </w:pPr>
      <w:r>
        <w:t>Time elapsed: 3041ms</w:t>
      </w:r>
    </w:p>
    <w:p w14:paraId="2552E661" w14:textId="77777777" w:rsidR="00650AD9" w:rsidRPr="005B7DC8" w:rsidRDefault="00650AD9" w:rsidP="003B3857">
      <w:pPr>
        <w:pStyle w:val="Programskikod"/>
      </w:pPr>
    </w:p>
    <w:p w14:paraId="09F4C105" w14:textId="47A0FB59" w:rsidR="003B3857" w:rsidRPr="005B7DC8" w:rsidRDefault="003B3857" w:rsidP="003B3857">
      <w:pPr>
        <w:pStyle w:val="Oznakaslike"/>
        <w:rPr>
          <w:lang w:val="sr-Latn-RS"/>
        </w:rPr>
      </w:pPr>
      <w:r>
        <w:t xml:space="preserve">Listing 3. Pralelno izvršavanje GAMEOFLIFE </w:t>
      </w:r>
    </w:p>
    <w:p w14:paraId="0D9DA400" w14:textId="0668E8C7" w:rsidR="003B3857" w:rsidRDefault="003B3857" w:rsidP="003B3857">
      <w:pPr>
        <w:pStyle w:val="Osnovnitekst"/>
        <w:rPr>
          <w:lang w:val="en-US"/>
        </w:rPr>
      </w:pPr>
    </w:p>
    <w:p w14:paraId="01B6DABC" w14:textId="77777777" w:rsidR="00650AD9" w:rsidRDefault="00650AD9" w:rsidP="003B3857">
      <w:pPr>
        <w:pStyle w:val="Osnovnitekst"/>
        <w:rPr>
          <w:lang w:val="en-US"/>
        </w:rPr>
      </w:pPr>
    </w:p>
    <w:p w14:paraId="73A95CE7" w14:textId="43635D57" w:rsidR="003B3857" w:rsidRDefault="003B3857" w:rsidP="003B3857">
      <w:pPr>
        <w:pStyle w:val="Programskikod"/>
      </w:pPr>
      <w:r w:rsidRPr="005B7DC8">
        <w:lastRenderedPageBreak/>
        <w:t xml:space="preserve">Matrix dimension: </w:t>
      </w:r>
      <w:r>
        <w:t>1000x1000</w:t>
      </w:r>
    </w:p>
    <w:p w14:paraId="435E0001" w14:textId="77777777" w:rsidR="003B3857" w:rsidRDefault="003B3857" w:rsidP="003B3857">
      <w:pPr>
        <w:pStyle w:val="Programskikod"/>
      </w:pPr>
      <w:r>
        <w:t>Iterations: 1000</w:t>
      </w:r>
    </w:p>
    <w:p w14:paraId="08330A65" w14:textId="5EF219DD" w:rsidR="003B3857" w:rsidRDefault="003B3857" w:rsidP="003B3857">
      <w:pPr>
        <w:pStyle w:val="Programskikod"/>
      </w:pPr>
      <w:r>
        <w:t xml:space="preserve">Time elapsed: </w:t>
      </w:r>
      <w:r w:rsidRPr="003B3857">
        <w:t>578.350769</w:t>
      </w:r>
      <w:r>
        <w:t>ms</w:t>
      </w:r>
    </w:p>
    <w:p w14:paraId="08D71CA4" w14:textId="4B15AB2F" w:rsidR="00650AD9" w:rsidRDefault="00650AD9" w:rsidP="003B3857">
      <w:pPr>
        <w:pStyle w:val="Programskikod"/>
      </w:pPr>
      <w:r>
        <w:t>---------------------------</w:t>
      </w:r>
    </w:p>
    <w:p w14:paraId="12C9FD02" w14:textId="77777777" w:rsidR="00650AD9" w:rsidRDefault="00650AD9" w:rsidP="00650AD9">
      <w:pPr>
        <w:pStyle w:val="Programskikod"/>
      </w:pPr>
      <w:r w:rsidRPr="005B7DC8">
        <w:t xml:space="preserve">Matrix dimension: </w:t>
      </w:r>
      <w:r>
        <w:t>1000x1000</w:t>
      </w:r>
    </w:p>
    <w:p w14:paraId="69FBF33E" w14:textId="4271780D" w:rsidR="00650AD9" w:rsidRDefault="00650AD9" w:rsidP="00650AD9">
      <w:pPr>
        <w:pStyle w:val="Programskikod"/>
      </w:pPr>
      <w:r>
        <w:t>Iterations: 1000</w:t>
      </w:r>
    </w:p>
    <w:p w14:paraId="01AF703D" w14:textId="585DCE7B" w:rsidR="00650AD9" w:rsidRDefault="00650AD9" w:rsidP="00650AD9">
      <w:pPr>
        <w:pStyle w:val="Programskikod"/>
      </w:pPr>
      <w:r>
        <w:t>Time elapsed: 29344ms</w:t>
      </w:r>
    </w:p>
    <w:p w14:paraId="19550E8E" w14:textId="77777777" w:rsidR="00650AD9" w:rsidRPr="005B7DC8" w:rsidRDefault="00650AD9" w:rsidP="003B3857">
      <w:pPr>
        <w:pStyle w:val="Programskikod"/>
      </w:pPr>
    </w:p>
    <w:p w14:paraId="29228AFA" w14:textId="798D835D" w:rsidR="003B3857" w:rsidRPr="005B7DC8" w:rsidRDefault="003B3857" w:rsidP="003B3857">
      <w:pPr>
        <w:pStyle w:val="Oznakaslike"/>
        <w:rPr>
          <w:lang w:val="sr-Latn-RS"/>
        </w:rPr>
      </w:pPr>
      <w:r>
        <w:t xml:space="preserve">Listing 4. Pralelno izvršavanje GAMEOFLIFE </w:t>
      </w:r>
    </w:p>
    <w:p w14:paraId="5231F989" w14:textId="7D6A32FB" w:rsidR="005B7DC8" w:rsidRPr="005B7DC8" w:rsidRDefault="005B7DC8" w:rsidP="005B7DC8">
      <w:pPr>
        <w:pStyle w:val="Oznakaslike"/>
        <w:rPr>
          <w:lang w:val="sr-Latn-RS"/>
        </w:rPr>
      </w:pPr>
      <w:r>
        <w:t xml:space="preserve"> </w:t>
      </w:r>
    </w:p>
    <w:p w14:paraId="623EED27" w14:textId="77777777" w:rsidR="008C6536" w:rsidRDefault="00BB210B" w:rsidP="00BB210B">
      <w:pPr>
        <w:pStyle w:val="IIInivonaslova-Odeljak"/>
      </w:pPr>
      <w:bookmarkStart w:id="9" w:name="_Toc93696177"/>
      <w:r>
        <w:t>Grafici ubrzanja</w:t>
      </w:r>
      <w:bookmarkEnd w:id="9"/>
    </w:p>
    <w:p w14:paraId="231CCD68" w14:textId="3D63888C" w:rsidR="005B7DC8" w:rsidRDefault="005B7DC8" w:rsidP="005B7DC8">
      <w:pPr>
        <w:pStyle w:val="Osnovnitekst"/>
      </w:pPr>
      <w:r>
        <w:t>U okviru ove sekcije su dati grafici ubrzanja u odnosu na sekvencijalnu implementaciju.</w:t>
      </w:r>
    </w:p>
    <w:p w14:paraId="76EA9FD8" w14:textId="2DBBC56C" w:rsidR="00FD52EC" w:rsidRDefault="001634CA" w:rsidP="00FD52EC">
      <w:pPr>
        <w:pStyle w:val="Osnovnitekst"/>
        <w:keepNext/>
        <w:ind w:firstLine="0"/>
        <w:jc w:val="center"/>
      </w:pPr>
      <w:r>
        <w:rPr>
          <w:noProof/>
        </w:rPr>
        <w:drawing>
          <wp:inline distT="0" distB="0" distL="0" distR="0" wp14:anchorId="17917C54" wp14:editId="50B4B579">
            <wp:extent cx="4565885" cy="2736991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273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3D60" w14:textId="75B92D3F" w:rsidR="005B7DC8" w:rsidRDefault="00FD52EC" w:rsidP="00FD52EC">
      <w:pPr>
        <w:pStyle w:val="Caption"/>
        <w:jc w:val="center"/>
        <w:rPr>
          <w:noProof/>
          <w:lang w:val="sr-Latn-CS"/>
        </w:rPr>
      </w:pPr>
      <w:r>
        <w:rPr>
          <w:noProof/>
          <w:lang w:val="sr-Latn-CS"/>
        </w:rPr>
        <w:t>Slika</w:t>
      </w:r>
      <w:r w:rsidRPr="00FD52EC">
        <w:rPr>
          <w:noProof/>
          <w:lang w:val="sr-Latn-CS"/>
        </w:rPr>
        <w:t xml:space="preserve"> 1. </w:t>
      </w:r>
      <w:r>
        <w:rPr>
          <w:noProof/>
          <w:lang w:val="sr-Latn-CS"/>
        </w:rPr>
        <w:t>Grafik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zavisnosti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ubrzanja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naivnog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algoritma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od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dužine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 xml:space="preserve">teksta za N </w:t>
      </w:r>
      <w:r>
        <w:rPr>
          <w:noProof/>
          <w:lang w:val="en-US"/>
        </w:rPr>
        <w:t xml:space="preserve">= 4 niti </w:t>
      </w:r>
      <w:r>
        <w:rPr>
          <w:noProof/>
          <w:lang w:val="sr-Latn-CS"/>
        </w:rPr>
        <w:t>(primer)</w:t>
      </w:r>
      <w:bookmarkEnd w:id="2"/>
    </w:p>
    <w:p w14:paraId="5C09C3F2" w14:textId="006E687D" w:rsidR="008E4C5D" w:rsidRDefault="008E4C5D" w:rsidP="008E4C5D">
      <w:pPr>
        <w:pStyle w:val="IIInivonaslova-Odeljak"/>
        <w:rPr>
          <w:lang w:val="sr-Latn-RS"/>
        </w:rPr>
      </w:pPr>
      <w:bookmarkStart w:id="10" w:name="_Toc93696178"/>
      <w:r>
        <w:t>Diskusija dobijenih re</w:t>
      </w:r>
      <w:r>
        <w:rPr>
          <w:lang w:val="sr-Latn-RS"/>
        </w:rPr>
        <w:t>zultata</w:t>
      </w:r>
      <w:bookmarkEnd w:id="10"/>
    </w:p>
    <w:p w14:paraId="26AB3850" w14:textId="6CD4CC4F" w:rsidR="008E4C5D" w:rsidRDefault="001634CA" w:rsidP="008E4C5D">
      <w:pPr>
        <w:pStyle w:val="Osnovnitekst"/>
        <w:rPr>
          <w:lang w:val="sr-Latn-RS"/>
        </w:rPr>
      </w:pPr>
      <w:r>
        <w:rPr>
          <w:lang w:val="sr-Latn-RS"/>
        </w:rPr>
        <w:t>Iz grafika vidimo da se sa povecanjem velicine matrice i broja iteracija znatno povecava i ubrzanje.</w:t>
      </w:r>
    </w:p>
    <w:p w14:paraId="3AAED2AF" w14:textId="4BD78AA5" w:rsidR="007E7596" w:rsidRDefault="007E7596" w:rsidP="007E7596">
      <w:pPr>
        <w:pStyle w:val="Inivonaslova-Poglavlje"/>
      </w:pPr>
      <w:r>
        <w:lastRenderedPageBreak/>
        <w:t xml:space="preserve"> </w:t>
      </w:r>
      <w:bookmarkStart w:id="11" w:name="_Toc93696179"/>
      <w:r>
        <w:t>Problem 1 – SIMPLEX</w:t>
      </w:r>
      <w:bookmarkEnd w:id="11"/>
    </w:p>
    <w:p w14:paraId="26EEB868" w14:textId="4BD777D3" w:rsidR="007E7596" w:rsidRDefault="007E7596" w:rsidP="007E7596">
      <w:pPr>
        <w:pStyle w:val="IInivonaslova-Potpoglavlje"/>
      </w:pPr>
      <w:bookmarkStart w:id="12" w:name="_Toc93696180"/>
      <w:r>
        <w:t>Teskt problema</w:t>
      </w:r>
      <w:bookmarkEnd w:id="12"/>
    </w:p>
    <w:p w14:paraId="241CB332" w14:textId="29445774" w:rsidR="007E7596" w:rsidRDefault="007E7596" w:rsidP="007E7596">
      <w:pPr>
        <w:pStyle w:val="Osnovnitekst"/>
      </w:pPr>
      <w:r>
        <w:t>Paralelizovati program koji računa integral funkcije F na osnovu unutrašnjosti simplex-a (https://en.wikipedia.org/wiki/Simplex) u 20 dimenzija korišćenjem Monte Carlo metode. Program se nalazi u datoteci simplex.c. U izvornom kodu data je matrica eksponenata jednačine i ivica simplexa. Ulazni parametar programa je broj iteracija aproksimacije. Program testirati sa parametrima koji su dati u datoteci run.</w:t>
      </w:r>
    </w:p>
    <w:p w14:paraId="3ADABF96" w14:textId="02876FFB" w:rsidR="007E7596" w:rsidRDefault="007E7596" w:rsidP="007E7596">
      <w:pPr>
        <w:pStyle w:val="IInivonaslova-Potpoglavlje"/>
      </w:pPr>
      <w:bookmarkStart w:id="13" w:name="_Toc93696181"/>
      <w:r>
        <w:t>Delovi koje treba paralelizovati</w:t>
      </w:r>
      <w:bookmarkEnd w:id="13"/>
    </w:p>
    <w:p w14:paraId="20DF9247" w14:textId="3E7BE782" w:rsidR="007E7596" w:rsidRDefault="007E7596" w:rsidP="007E7596">
      <w:pPr>
        <w:pStyle w:val="IIInivonaslova-Odeljak"/>
      </w:pPr>
      <w:bookmarkStart w:id="14" w:name="_Toc93696182"/>
      <w:r>
        <w:t>Diskusija</w:t>
      </w:r>
      <w:bookmarkEnd w:id="14"/>
    </w:p>
    <w:p w14:paraId="326D294A" w14:textId="439FD38F" w:rsidR="007E7596" w:rsidRDefault="007E7596" w:rsidP="007E7596">
      <w:pPr>
        <w:pStyle w:val="Osnovnitekst"/>
      </w:pPr>
      <w:r>
        <w:t>Ono gde moze da se izvrsi paralelizacija je u funkcji simplex_unit_to_general</w:t>
      </w:r>
      <w:r w:rsidR="00EC3A55">
        <w:t xml:space="preserve"> gde uz pomoc cuda api-ja mogu da se izbace dve spoljne for petlje.</w:t>
      </w:r>
    </w:p>
    <w:p w14:paraId="6583E831" w14:textId="5165EBEE" w:rsidR="00EC3A55" w:rsidRDefault="00EC3A55" w:rsidP="00EC3A55">
      <w:pPr>
        <w:pStyle w:val="IIInivonaslova-Odeljak"/>
      </w:pPr>
      <w:bookmarkStart w:id="15" w:name="_Toc93696183"/>
      <w:r>
        <w:t>Nacin paralelizacije</w:t>
      </w:r>
      <w:bookmarkEnd w:id="15"/>
    </w:p>
    <w:p w14:paraId="4E18D79C" w14:textId="0901507F" w:rsidR="00EC3A55" w:rsidRDefault="00EC3A55" w:rsidP="00EC3A55">
      <w:pPr>
        <w:pStyle w:val="Osnovnitekst"/>
      </w:pPr>
      <w:r>
        <w:t>Ova funkcija moze da se paralelizuje tako sto se izvrsavanje raspodele na razlicite blokove, u kojima ce razlicite niti racunati simplex za svoju tacku u nizu phy. Svaka nit racuna svoju tacku na osnovu svog id-ja i na osnovu id-ja bloka u kome se nalazi(row = blockIdx.x * blockDim.x + threadIdx.x i col = blockIdx.y * blockDim.y + threadIdx.y)</w:t>
      </w:r>
      <w:r w:rsidR="0007476C">
        <w:t>. Na kraju se tako popunjen niz kopira phy kopira u niz x.</w:t>
      </w:r>
    </w:p>
    <w:p w14:paraId="1279CC71" w14:textId="6B5BC40D" w:rsidR="002826D3" w:rsidRDefault="002826D3" w:rsidP="002826D3">
      <w:pPr>
        <w:pStyle w:val="IInivonaslova-Potpoglavlje"/>
      </w:pPr>
      <w:bookmarkStart w:id="16" w:name="_Toc93696184"/>
      <w:r>
        <w:t>Rezultati</w:t>
      </w:r>
      <w:bookmarkEnd w:id="16"/>
    </w:p>
    <w:p w14:paraId="3A7D207B" w14:textId="790CE76D" w:rsidR="002826D3" w:rsidRDefault="002826D3" w:rsidP="002826D3">
      <w:pPr>
        <w:pStyle w:val="IIInivonaslova-Odeljak"/>
      </w:pPr>
      <w:bookmarkStart w:id="17" w:name="_Toc93696185"/>
      <w:r>
        <w:t>Logovi izvrsavanja</w:t>
      </w:r>
      <w:bookmarkEnd w:id="17"/>
    </w:p>
    <w:p w14:paraId="7F1731A9" w14:textId="380ABAF4" w:rsidR="002826D3" w:rsidRDefault="002826D3" w:rsidP="002826D3">
      <w:pPr>
        <w:pStyle w:val="Osnovnitekst"/>
      </w:pPr>
      <w:r>
        <w:t>U okviru ove sekcije su izloženi rezultati paralelizacije problema 1.</w:t>
      </w:r>
    </w:p>
    <w:p w14:paraId="745B0B72" w14:textId="66FA13AF" w:rsidR="002826D3" w:rsidRDefault="002826D3" w:rsidP="002826D3">
      <w:pPr>
        <w:pStyle w:val="Programskikod"/>
      </w:pPr>
      <w:r>
        <w:t>Simplex</w:t>
      </w:r>
      <w:r w:rsidRPr="005B7DC8">
        <w:t xml:space="preserve">: </w:t>
      </w:r>
      <w:r w:rsidRPr="002826D3">
        <w:t>50000</w:t>
      </w:r>
    </w:p>
    <w:p w14:paraId="63D310DE" w14:textId="3777595C" w:rsidR="002826D3" w:rsidRDefault="002826D3" w:rsidP="002826D3">
      <w:pPr>
        <w:pStyle w:val="Programskikod"/>
      </w:pPr>
      <w:r>
        <w:t xml:space="preserve">Time elapsed: </w:t>
      </w:r>
      <w:r w:rsidR="00BB02EF" w:rsidRPr="00BB02EF">
        <w:t>1062</w:t>
      </w:r>
      <w:r>
        <w:t>ms</w:t>
      </w:r>
    </w:p>
    <w:p w14:paraId="333B099D" w14:textId="77777777" w:rsidR="002826D3" w:rsidRDefault="002826D3" w:rsidP="002826D3">
      <w:pPr>
        <w:pStyle w:val="Programskikod"/>
      </w:pPr>
      <w:r>
        <w:t>-------------------------</w:t>
      </w:r>
    </w:p>
    <w:p w14:paraId="0C0BF8CD" w14:textId="77777777" w:rsidR="002826D3" w:rsidRDefault="002826D3" w:rsidP="002826D3">
      <w:pPr>
        <w:pStyle w:val="Programskikod"/>
      </w:pPr>
      <w:r>
        <w:t>Simplex</w:t>
      </w:r>
      <w:r w:rsidRPr="005B7DC8">
        <w:t xml:space="preserve">: </w:t>
      </w:r>
      <w:r w:rsidRPr="002826D3">
        <w:t>50000</w:t>
      </w:r>
    </w:p>
    <w:p w14:paraId="42548BAB" w14:textId="2FE04816" w:rsidR="002826D3" w:rsidRDefault="002826D3" w:rsidP="002826D3">
      <w:pPr>
        <w:pStyle w:val="Programskikod"/>
      </w:pPr>
      <w:r>
        <w:t xml:space="preserve">Time elapsed: </w:t>
      </w:r>
      <w:r w:rsidR="00BB02EF" w:rsidRPr="00BB02EF">
        <w:t>1818</w:t>
      </w:r>
      <w:r>
        <w:t>ms</w:t>
      </w:r>
    </w:p>
    <w:p w14:paraId="4EF8B932" w14:textId="77777777" w:rsidR="002826D3" w:rsidRPr="005B7DC8" w:rsidRDefault="002826D3" w:rsidP="002826D3">
      <w:pPr>
        <w:pStyle w:val="Programskikod"/>
      </w:pPr>
    </w:p>
    <w:p w14:paraId="36E590E6" w14:textId="5D17DD74" w:rsidR="002826D3" w:rsidRDefault="002826D3" w:rsidP="002826D3">
      <w:pPr>
        <w:pStyle w:val="Oznakaslike"/>
      </w:pPr>
      <w:r>
        <w:t>Listing 1. Pralelno izvršavanje SIMPLEX</w:t>
      </w:r>
    </w:p>
    <w:p w14:paraId="1FF4AA50" w14:textId="77777777" w:rsidR="002826D3" w:rsidRDefault="002826D3" w:rsidP="002826D3">
      <w:pPr>
        <w:pStyle w:val="Osnovnitekst"/>
        <w:rPr>
          <w:lang w:val="en-US"/>
        </w:rPr>
      </w:pPr>
    </w:p>
    <w:p w14:paraId="77979DDA" w14:textId="093CDF55" w:rsidR="002826D3" w:rsidRDefault="002826D3" w:rsidP="002826D3">
      <w:pPr>
        <w:pStyle w:val="Programskikod"/>
      </w:pPr>
      <w:r>
        <w:lastRenderedPageBreak/>
        <w:t>Simplex</w:t>
      </w:r>
      <w:r w:rsidRPr="005B7DC8">
        <w:t xml:space="preserve">: </w:t>
      </w:r>
      <w:r w:rsidR="00BB02EF">
        <w:t>10</w:t>
      </w:r>
      <w:r w:rsidRPr="002826D3">
        <w:t>0000</w:t>
      </w:r>
    </w:p>
    <w:p w14:paraId="0E8FB7EC" w14:textId="5DFF123D" w:rsidR="002826D3" w:rsidRDefault="002826D3" w:rsidP="002826D3">
      <w:pPr>
        <w:pStyle w:val="Programskikod"/>
      </w:pPr>
      <w:r>
        <w:t xml:space="preserve">Time elapsed: </w:t>
      </w:r>
      <w:r w:rsidR="00BB02EF" w:rsidRPr="00BB02EF">
        <w:t>2188</w:t>
      </w:r>
      <w:r>
        <w:t>ms</w:t>
      </w:r>
    </w:p>
    <w:p w14:paraId="0FDFD212" w14:textId="77777777" w:rsidR="002826D3" w:rsidRDefault="002826D3" w:rsidP="002826D3">
      <w:pPr>
        <w:pStyle w:val="Programskikod"/>
      </w:pPr>
      <w:r>
        <w:t>-------------------------</w:t>
      </w:r>
    </w:p>
    <w:p w14:paraId="306E5FDA" w14:textId="77777777" w:rsidR="00BB02EF" w:rsidRDefault="00BB02EF" w:rsidP="00BB02EF">
      <w:pPr>
        <w:pStyle w:val="Programskikod"/>
      </w:pPr>
      <w:r>
        <w:t>Simplex</w:t>
      </w:r>
      <w:r w:rsidRPr="005B7DC8">
        <w:t xml:space="preserve">: </w:t>
      </w:r>
      <w:r>
        <w:t>10</w:t>
      </w:r>
      <w:r w:rsidRPr="002826D3">
        <w:t>0000</w:t>
      </w:r>
    </w:p>
    <w:p w14:paraId="15600544" w14:textId="2176D7D2" w:rsidR="00BB02EF" w:rsidRDefault="00BB02EF" w:rsidP="00BB02EF">
      <w:pPr>
        <w:pStyle w:val="Programskikod"/>
      </w:pPr>
      <w:r>
        <w:t xml:space="preserve">Time elapsed: </w:t>
      </w:r>
      <w:r w:rsidRPr="00BB02EF">
        <w:t>3391</w:t>
      </w:r>
      <w:r>
        <w:t>ms</w:t>
      </w:r>
    </w:p>
    <w:p w14:paraId="195D4EE3" w14:textId="77777777" w:rsidR="002826D3" w:rsidRPr="005B7DC8" w:rsidRDefault="002826D3" w:rsidP="002826D3">
      <w:pPr>
        <w:pStyle w:val="Programskikod"/>
      </w:pPr>
    </w:p>
    <w:p w14:paraId="2BA82791" w14:textId="31F7AF58" w:rsidR="002826D3" w:rsidRPr="005B7DC8" w:rsidRDefault="002826D3" w:rsidP="002826D3">
      <w:pPr>
        <w:pStyle w:val="Oznakaslike"/>
        <w:rPr>
          <w:lang w:val="sr-Latn-RS"/>
        </w:rPr>
      </w:pPr>
      <w:r>
        <w:t xml:space="preserve">Listing 2. Pralelno izvršavanje </w:t>
      </w:r>
      <w:r w:rsidR="00BB02EF">
        <w:t>SIMPEX</w:t>
      </w:r>
      <w:r>
        <w:t xml:space="preserve"> </w:t>
      </w:r>
    </w:p>
    <w:p w14:paraId="6D02BBFE" w14:textId="77777777" w:rsidR="002826D3" w:rsidRDefault="002826D3" w:rsidP="002826D3">
      <w:pPr>
        <w:pStyle w:val="Osnovnitekst"/>
        <w:rPr>
          <w:lang w:val="en-US"/>
        </w:rPr>
      </w:pPr>
    </w:p>
    <w:p w14:paraId="1CF2E2B5" w14:textId="5293444D" w:rsidR="002826D3" w:rsidRDefault="00BB02EF" w:rsidP="002826D3">
      <w:pPr>
        <w:pStyle w:val="Programskikod"/>
      </w:pPr>
      <w:r>
        <w:t>Simplex</w:t>
      </w:r>
      <w:r w:rsidR="002826D3" w:rsidRPr="005B7DC8">
        <w:t xml:space="preserve">: </w:t>
      </w:r>
      <w:r w:rsidR="002826D3">
        <w:t>1000000</w:t>
      </w:r>
    </w:p>
    <w:p w14:paraId="0BA63F86" w14:textId="2AADC003" w:rsidR="002826D3" w:rsidRDefault="002826D3" w:rsidP="002826D3">
      <w:pPr>
        <w:pStyle w:val="Programskikod"/>
      </w:pPr>
      <w:r>
        <w:t xml:space="preserve">Time elapsed: </w:t>
      </w:r>
      <w:r w:rsidR="00BB02EF" w:rsidRPr="00BB02EF">
        <w:t>18412</w:t>
      </w:r>
      <w:r>
        <w:t>ms</w:t>
      </w:r>
    </w:p>
    <w:p w14:paraId="03DFA504" w14:textId="77777777" w:rsidR="002826D3" w:rsidRDefault="002826D3" w:rsidP="002826D3">
      <w:pPr>
        <w:pStyle w:val="Programskikod"/>
      </w:pPr>
      <w:r>
        <w:t>--------------------------</w:t>
      </w:r>
    </w:p>
    <w:p w14:paraId="308ED8A6" w14:textId="77777777" w:rsidR="00BB02EF" w:rsidRDefault="00BB02EF" w:rsidP="00BB02EF">
      <w:pPr>
        <w:pStyle w:val="Programskikod"/>
      </w:pPr>
      <w:r>
        <w:t>Simplex</w:t>
      </w:r>
      <w:r w:rsidRPr="005B7DC8">
        <w:t xml:space="preserve">: </w:t>
      </w:r>
      <w:r>
        <w:t>1000000</w:t>
      </w:r>
    </w:p>
    <w:p w14:paraId="731A2FF8" w14:textId="3F40D22F" w:rsidR="00BB02EF" w:rsidRDefault="00BB02EF" w:rsidP="00BB02EF">
      <w:pPr>
        <w:pStyle w:val="Programskikod"/>
      </w:pPr>
      <w:r>
        <w:t xml:space="preserve">Time elapsed: </w:t>
      </w:r>
      <w:r w:rsidRPr="00BB02EF">
        <w:t>24615</w:t>
      </w:r>
      <w:r>
        <w:t>ms</w:t>
      </w:r>
    </w:p>
    <w:p w14:paraId="61472618" w14:textId="77777777" w:rsidR="002826D3" w:rsidRPr="005B7DC8" w:rsidRDefault="002826D3" w:rsidP="002826D3">
      <w:pPr>
        <w:pStyle w:val="Programskikod"/>
      </w:pPr>
    </w:p>
    <w:p w14:paraId="018D5AB6" w14:textId="4A661AA3" w:rsidR="002826D3" w:rsidRPr="005B7DC8" w:rsidRDefault="002826D3" w:rsidP="002826D3">
      <w:pPr>
        <w:pStyle w:val="Oznakaslike"/>
        <w:rPr>
          <w:lang w:val="sr-Latn-RS"/>
        </w:rPr>
      </w:pPr>
      <w:r>
        <w:t xml:space="preserve">Listing 3. Pralelno izvršavanje </w:t>
      </w:r>
      <w:r w:rsidR="00BB02EF">
        <w:t>SIMPLEX</w:t>
      </w:r>
      <w:r>
        <w:t xml:space="preserve"> </w:t>
      </w:r>
    </w:p>
    <w:p w14:paraId="0EB2EE3F" w14:textId="77777777" w:rsidR="002826D3" w:rsidRDefault="002826D3" w:rsidP="00BB02EF">
      <w:pPr>
        <w:pStyle w:val="Osnovnitekst"/>
        <w:ind w:firstLine="0"/>
      </w:pPr>
    </w:p>
    <w:p w14:paraId="1B0BDB43" w14:textId="670810A1" w:rsidR="002826D3" w:rsidRDefault="00BB02EF" w:rsidP="002826D3">
      <w:pPr>
        <w:pStyle w:val="IIInivonaslova-Odeljak"/>
      </w:pPr>
      <w:bookmarkStart w:id="18" w:name="_Toc93696186"/>
      <w:r>
        <w:t>Grafici ubrzanja</w:t>
      </w:r>
      <w:bookmarkEnd w:id="18"/>
    </w:p>
    <w:p w14:paraId="3B72D32B" w14:textId="3F1BFAED" w:rsidR="00BB02EF" w:rsidRPr="00BB02EF" w:rsidRDefault="00BB02EF" w:rsidP="00BB02EF">
      <w:pPr>
        <w:pStyle w:val="Osnovnitekst"/>
      </w:pPr>
      <w:r>
        <w:t>U okviru ove sekcije su dati grafici ubrzanja u odnosu na sekvencijalnu implementaciju.</w:t>
      </w:r>
    </w:p>
    <w:p w14:paraId="5850A3B4" w14:textId="039BD9C5" w:rsidR="00BB02EF" w:rsidRDefault="00BB02EF" w:rsidP="00BB02EF">
      <w:pPr>
        <w:pStyle w:val="Osnovnitekst"/>
      </w:pPr>
      <w:r>
        <w:rPr>
          <w:noProof/>
        </w:rPr>
        <w:drawing>
          <wp:inline distT="0" distB="0" distL="0" distR="0" wp14:anchorId="2008B22B" wp14:editId="2BC0413A">
            <wp:extent cx="4578585" cy="27687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14A4" w14:textId="61497804" w:rsidR="00BC595D" w:rsidRDefault="00BC595D" w:rsidP="00BC595D">
      <w:pPr>
        <w:pStyle w:val="IIInivonaslova-Odeljak"/>
      </w:pPr>
      <w:bookmarkStart w:id="19" w:name="_Toc93696187"/>
      <w:r>
        <w:t>Diskusija dobijenih rezultata</w:t>
      </w:r>
      <w:bookmarkEnd w:id="19"/>
    </w:p>
    <w:p w14:paraId="5A8E0E4A" w14:textId="54339A09" w:rsidR="00BC595D" w:rsidRDefault="00BC595D" w:rsidP="00BC595D">
      <w:pPr>
        <w:pStyle w:val="Osnovnitekst"/>
      </w:pPr>
      <w:r>
        <w:t xml:space="preserve">Iz dobijenih rezultata vidimo da je paralelizaciom metode simplex_unit_to_general dobijeno ubrzanje za blizu dva puta. </w:t>
      </w:r>
    </w:p>
    <w:p w14:paraId="5AA922A2" w14:textId="188D7AF1" w:rsidR="00E268C2" w:rsidRDefault="00E268C2" w:rsidP="00E268C2">
      <w:pPr>
        <w:pStyle w:val="Inivonaslova-Poglavlje"/>
      </w:pPr>
      <w:r>
        <w:lastRenderedPageBreak/>
        <w:t xml:space="preserve"> </w:t>
      </w:r>
      <w:bookmarkStart w:id="20" w:name="_Toc93696188"/>
      <w:r>
        <w:t>Problem – HOTSPOT</w:t>
      </w:r>
      <w:bookmarkEnd w:id="20"/>
    </w:p>
    <w:p w14:paraId="10FEFA4A" w14:textId="1A5F48ED" w:rsidR="00E268C2" w:rsidRDefault="00E268C2" w:rsidP="00E268C2">
      <w:pPr>
        <w:pStyle w:val="IInivonaslova-Potpoglavlje"/>
      </w:pPr>
      <w:bookmarkStart w:id="21" w:name="_Toc93696189"/>
      <w:r>
        <w:t>Tekst problema</w:t>
      </w:r>
      <w:bookmarkEnd w:id="21"/>
    </w:p>
    <w:p w14:paraId="547D5F1F" w14:textId="0D7F7C9B" w:rsidR="00E268C2" w:rsidRDefault="00E268C2" w:rsidP="00E268C2">
      <w:pPr>
        <w:pStyle w:val="Osnovnitekst"/>
      </w:pPr>
      <w:r>
        <w:t>Paralelizovati program koji rešava problem promene temperature na čipu procesora u dvodimenzionalnom prostoru kroz vreme, ako su poznati početna temperatura i granični uslovi. Simulacija rešava seriju diferencijalnih jednačina nad pravilnom mrežom tačaka kojom se aproksimira površina procesora. Svaka tačka u mreži predstavlja prosečnu temperaturu za odgovarajuću površinu na čipu. Mreža tačaka je predstavljena odgovarajućom matricom koja opisuje trenutne temperature. Program se nalazi u direktorijumu hotspot u arhivi koja je priložena uz ovaj dokument. Program se sastoji od više datoteka, od kojih je od interesa datoteka hotspot.c. Verifikaciju paralelizovanog rešenja vršiti nad dobijenim temperaturama u poslednjem stanju sistema. Koristiti 2D organizaciju jezgra, ukoliko je moguće. Način pokretanja programa se nalazi u datoteci run. Kao pomoćno sredstvo, data je i python skripta koja izlaznu datoteku formatira u heatmap sliku u PNG formatu.</w:t>
      </w:r>
    </w:p>
    <w:p w14:paraId="06016AE1" w14:textId="54D6B868" w:rsidR="00E268C2" w:rsidRDefault="00E268C2" w:rsidP="00E268C2">
      <w:pPr>
        <w:pStyle w:val="IInivonaslova-Potpoglavlje"/>
      </w:pPr>
      <w:bookmarkStart w:id="22" w:name="_Toc93696190"/>
      <w:r>
        <w:t>Delovi koje treba paralelizovati</w:t>
      </w:r>
      <w:bookmarkEnd w:id="22"/>
    </w:p>
    <w:p w14:paraId="4C6D5269" w14:textId="62D9E011" w:rsidR="00E268C2" w:rsidRDefault="00E268C2" w:rsidP="00E268C2">
      <w:pPr>
        <w:pStyle w:val="IIInivonaslova-Odeljak"/>
      </w:pPr>
      <w:bookmarkStart w:id="23" w:name="_Toc93696191"/>
      <w:r>
        <w:t>Diskusija</w:t>
      </w:r>
      <w:bookmarkEnd w:id="23"/>
    </w:p>
    <w:p w14:paraId="4D1ADA6B" w14:textId="77777777" w:rsidR="00E268C2" w:rsidRDefault="00E268C2" w:rsidP="00E268C2">
      <w:pPr>
        <w:pStyle w:val="Osnovnitekst"/>
      </w:pPr>
      <w:r>
        <w:t xml:space="preserve">Paralelizacija moze da se izvrsi tako sto se uz pomoc cuda api-ja obezbedi da se svaka iteracije glavne for petlje u funkciji </w:t>
      </w:r>
      <w:r w:rsidRPr="00E268C2">
        <w:t>compute_tran_temp</w:t>
      </w:r>
      <w:r>
        <w:t xml:space="preserve"> izvrsava na gpu procesorima, odnosno treba paralelizovati metodu single_iteration. </w:t>
      </w:r>
    </w:p>
    <w:p w14:paraId="4AF74D1D" w14:textId="0C562AC7" w:rsidR="00E268C2" w:rsidRDefault="00E268C2" w:rsidP="00E268C2">
      <w:pPr>
        <w:pStyle w:val="IIInivonaslova-Odeljak"/>
      </w:pPr>
      <w:bookmarkStart w:id="24" w:name="_Toc93696192"/>
      <w:r>
        <w:t>Nacin paralelizacije</w:t>
      </w:r>
      <w:bookmarkEnd w:id="24"/>
    </w:p>
    <w:p w14:paraId="5B75CF88" w14:textId="36CD1E56" w:rsidR="00E268C2" w:rsidRDefault="00E268C2" w:rsidP="00F13FC9">
      <w:pPr>
        <w:pStyle w:val="Osnovnitekst"/>
      </w:pPr>
      <w:r>
        <w:t xml:space="preserve">Funkcija single_iteration je laka za paralelizaciju obzirom da se sastoji samo od dva ugnjezdena fora koja mogu da se zamene sa dva intigera koja predstavljaju poziciju u matrici koju odredjena nit racuna. Velicina grida se poklapa sa velicinom matrice result </w:t>
      </w:r>
      <w:r w:rsidR="00F13FC9">
        <w:t xml:space="preserve">podeljena sa velicinom bloka, dok nam je jedna velicina bloka 16. Sad na osnovu id bloka i id niti unutar bloka mozemo da nadjemo poziciju matrice koju nit izvrsava. Nakon izvrsavanja svake iteracije vrsi se swap rezult matrice i temp matrice. Na izlasku for-a u metodi </w:t>
      </w:r>
      <w:r w:rsidR="00F13FC9" w:rsidRPr="00E268C2">
        <w:t>compute_tran_temp</w:t>
      </w:r>
      <w:r w:rsidR="00F13FC9">
        <w:t xml:space="preserve"> vrsi se prepisivanje rezultata sa gpu-a na odgovarajuce nizove.</w:t>
      </w:r>
    </w:p>
    <w:p w14:paraId="7611A5B3" w14:textId="14CC25B0" w:rsidR="00F13FC9" w:rsidRDefault="00F13FC9" w:rsidP="00F13FC9">
      <w:pPr>
        <w:pStyle w:val="IInivonaslova-Potpoglavlje"/>
      </w:pPr>
      <w:bookmarkStart w:id="25" w:name="_Toc93696193"/>
      <w:r>
        <w:lastRenderedPageBreak/>
        <w:t>Rezultati</w:t>
      </w:r>
      <w:bookmarkEnd w:id="25"/>
    </w:p>
    <w:p w14:paraId="17C87115" w14:textId="1242DEF1" w:rsidR="00F13FC9" w:rsidRDefault="00F13FC9" w:rsidP="00F13FC9">
      <w:pPr>
        <w:pStyle w:val="IIInivonaslova-Odeljak"/>
      </w:pPr>
      <w:bookmarkStart w:id="26" w:name="_Toc93696194"/>
      <w:r>
        <w:t>Logovi izvrsavanja</w:t>
      </w:r>
      <w:bookmarkEnd w:id="26"/>
    </w:p>
    <w:p w14:paraId="5884C962" w14:textId="77777777" w:rsidR="00F13FC9" w:rsidRDefault="00F13FC9" w:rsidP="00F13FC9">
      <w:pPr>
        <w:pStyle w:val="Osnovnitekst"/>
      </w:pPr>
      <w:r>
        <w:t>U okviru ove sekcije su izloženi rezultati paralelizacije problema 1.</w:t>
      </w:r>
    </w:p>
    <w:p w14:paraId="07A9A3CC" w14:textId="707F2779" w:rsidR="0098000B" w:rsidRDefault="0098000B" w:rsidP="00F13FC9">
      <w:pPr>
        <w:pStyle w:val="Programskikod"/>
      </w:pPr>
      <w:r>
        <w:t>Paralelno izvrsavanje:</w:t>
      </w:r>
    </w:p>
    <w:p w14:paraId="792EA49E" w14:textId="5B3126C8" w:rsidR="00F13FC9" w:rsidRDefault="00F13FC9" w:rsidP="00F13FC9">
      <w:pPr>
        <w:pStyle w:val="Programskikod"/>
      </w:pPr>
      <w:r>
        <w:t>Input</w:t>
      </w:r>
      <w:r w:rsidRPr="005B7DC8">
        <w:t xml:space="preserve">: </w:t>
      </w:r>
      <w:r w:rsidRPr="00F13FC9">
        <w:t>32 32 8192</w:t>
      </w:r>
    </w:p>
    <w:p w14:paraId="0D6E3072" w14:textId="668BBF16" w:rsidR="00F13FC9" w:rsidRDefault="00F13FC9" w:rsidP="00F13FC9">
      <w:pPr>
        <w:pStyle w:val="Programskikod"/>
      </w:pPr>
      <w:r>
        <w:t xml:space="preserve">Time elapsed: </w:t>
      </w:r>
      <w:r w:rsidRPr="00F13FC9">
        <w:t>72.119682</w:t>
      </w:r>
      <w:r>
        <w:t>ms</w:t>
      </w:r>
    </w:p>
    <w:p w14:paraId="57454062" w14:textId="591A46CA" w:rsidR="00F13FC9" w:rsidRDefault="00F13FC9" w:rsidP="00F13FC9">
      <w:pPr>
        <w:pStyle w:val="Programskikod"/>
      </w:pPr>
      <w:r>
        <w:t>-------------------------</w:t>
      </w:r>
    </w:p>
    <w:p w14:paraId="601A9AB5" w14:textId="5DEBD6BF" w:rsidR="0098000B" w:rsidRDefault="0098000B" w:rsidP="00F13FC9">
      <w:pPr>
        <w:pStyle w:val="Programskikod"/>
      </w:pPr>
      <w:r>
        <w:t>Sekvencijalno izvrsavanje:</w:t>
      </w:r>
    </w:p>
    <w:p w14:paraId="16C3C792" w14:textId="2F6E83DD" w:rsidR="00F13FC9" w:rsidRDefault="00F13FC9" w:rsidP="00F13FC9">
      <w:pPr>
        <w:pStyle w:val="Programskikod"/>
      </w:pPr>
      <w:r>
        <w:t>Input</w:t>
      </w:r>
      <w:r w:rsidRPr="005B7DC8">
        <w:t xml:space="preserve">: </w:t>
      </w:r>
      <w:r w:rsidRPr="00F13FC9">
        <w:t>32 32 8192</w:t>
      </w:r>
    </w:p>
    <w:p w14:paraId="6FCBE8F4" w14:textId="524FB0A0" w:rsidR="00F13FC9" w:rsidRDefault="00F13FC9" w:rsidP="00F13FC9">
      <w:pPr>
        <w:pStyle w:val="Programskikod"/>
      </w:pPr>
      <w:r>
        <w:t>Time elapsed: 20ms</w:t>
      </w:r>
    </w:p>
    <w:p w14:paraId="7CB4CC54" w14:textId="77777777" w:rsidR="00F13FC9" w:rsidRPr="005B7DC8" w:rsidRDefault="00F13FC9" w:rsidP="00F13FC9">
      <w:pPr>
        <w:pStyle w:val="Programskikod"/>
      </w:pPr>
    </w:p>
    <w:p w14:paraId="3F0F9DBD" w14:textId="46095793" w:rsidR="00F13FC9" w:rsidRDefault="00F13FC9" w:rsidP="00F13FC9">
      <w:pPr>
        <w:pStyle w:val="Oznakaslike"/>
      </w:pPr>
      <w:r>
        <w:t xml:space="preserve">Listing 1. Pralelno izvršavanje </w:t>
      </w:r>
      <w:r w:rsidR="0098000B">
        <w:t>HOTSPOT</w:t>
      </w:r>
    </w:p>
    <w:p w14:paraId="552332CD" w14:textId="77777777" w:rsidR="00F13FC9" w:rsidRDefault="00F13FC9" w:rsidP="00F13FC9">
      <w:pPr>
        <w:pStyle w:val="Osnovnitekst"/>
        <w:rPr>
          <w:lang w:val="en-US"/>
        </w:rPr>
      </w:pPr>
    </w:p>
    <w:p w14:paraId="27D7EBA3" w14:textId="3426991E" w:rsidR="0098000B" w:rsidRDefault="0098000B" w:rsidP="00F13FC9">
      <w:pPr>
        <w:pStyle w:val="Programskikod"/>
      </w:pPr>
      <w:r>
        <w:t xml:space="preserve">Paralelno izvrsavanje: </w:t>
      </w:r>
    </w:p>
    <w:p w14:paraId="4260C5D4" w14:textId="3B9A41B7" w:rsidR="00F13FC9" w:rsidRDefault="00F13FC9" w:rsidP="00F13FC9">
      <w:pPr>
        <w:pStyle w:val="Programskikod"/>
      </w:pPr>
      <w:r>
        <w:t>Input</w:t>
      </w:r>
      <w:r w:rsidRPr="005B7DC8">
        <w:t xml:space="preserve">: </w:t>
      </w:r>
      <w:r>
        <w:t>256 256 8192</w:t>
      </w:r>
    </w:p>
    <w:p w14:paraId="15922A50" w14:textId="4B3D7571" w:rsidR="00F13FC9" w:rsidRDefault="00F13FC9" w:rsidP="00F13FC9">
      <w:pPr>
        <w:pStyle w:val="Programskikod"/>
      </w:pPr>
      <w:r>
        <w:t xml:space="preserve">Time elapsed: </w:t>
      </w:r>
      <w:r w:rsidRPr="00F13FC9">
        <w:t>368.864960</w:t>
      </w:r>
      <w:r>
        <w:t>ms</w:t>
      </w:r>
    </w:p>
    <w:p w14:paraId="236DFFCD" w14:textId="47CCDDED" w:rsidR="00F13FC9" w:rsidRDefault="00F13FC9" w:rsidP="00F13FC9">
      <w:pPr>
        <w:pStyle w:val="Programskikod"/>
      </w:pPr>
      <w:r>
        <w:t>-------------------------</w:t>
      </w:r>
    </w:p>
    <w:p w14:paraId="196AB89F" w14:textId="15452D0E" w:rsidR="0098000B" w:rsidRDefault="0098000B" w:rsidP="00F13FC9">
      <w:pPr>
        <w:pStyle w:val="Programskikod"/>
      </w:pPr>
      <w:r>
        <w:t>Sekvencijalno izvrsavanje:</w:t>
      </w:r>
    </w:p>
    <w:p w14:paraId="4DFB32EA" w14:textId="2F0D213E" w:rsidR="00F13FC9" w:rsidRDefault="00F13FC9" w:rsidP="00F13FC9">
      <w:pPr>
        <w:pStyle w:val="Programskikod"/>
      </w:pPr>
      <w:r>
        <w:t>Input</w:t>
      </w:r>
      <w:r w:rsidRPr="005B7DC8">
        <w:t xml:space="preserve">: </w:t>
      </w:r>
      <w:r>
        <w:t>256 256 8192</w:t>
      </w:r>
    </w:p>
    <w:p w14:paraId="38DD13E0" w14:textId="60558E55" w:rsidR="00F13FC9" w:rsidRDefault="00F13FC9" w:rsidP="00F13FC9">
      <w:pPr>
        <w:pStyle w:val="Programskikod"/>
      </w:pPr>
      <w:r>
        <w:t>Time elapsed: 1330ms</w:t>
      </w:r>
    </w:p>
    <w:p w14:paraId="14503C30" w14:textId="77777777" w:rsidR="00F13FC9" w:rsidRPr="005B7DC8" w:rsidRDefault="00F13FC9" w:rsidP="00F13FC9">
      <w:pPr>
        <w:pStyle w:val="Programskikod"/>
      </w:pPr>
    </w:p>
    <w:p w14:paraId="6521BFAC" w14:textId="76DA0012" w:rsidR="00F13FC9" w:rsidRPr="005B7DC8" w:rsidRDefault="00F13FC9" w:rsidP="00F13FC9">
      <w:pPr>
        <w:pStyle w:val="Oznakaslike"/>
        <w:rPr>
          <w:lang w:val="sr-Latn-RS"/>
        </w:rPr>
      </w:pPr>
      <w:r>
        <w:t xml:space="preserve">Listing 2. Pralelno izvršavanje </w:t>
      </w:r>
      <w:r w:rsidR="0098000B">
        <w:t>HOTSPOT</w:t>
      </w:r>
    </w:p>
    <w:p w14:paraId="5AC31933" w14:textId="77777777" w:rsidR="00F13FC9" w:rsidRDefault="00F13FC9" w:rsidP="00F13FC9">
      <w:pPr>
        <w:pStyle w:val="Osnovnitekst"/>
        <w:rPr>
          <w:lang w:val="en-US"/>
        </w:rPr>
      </w:pPr>
    </w:p>
    <w:p w14:paraId="7B568B57" w14:textId="220DB0AF" w:rsidR="0098000B" w:rsidRDefault="0098000B" w:rsidP="005F1B65">
      <w:pPr>
        <w:pStyle w:val="Programskikod"/>
      </w:pPr>
      <w:r>
        <w:t>Paralelno izvrsavanje:</w:t>
      </w:r>
    </w:p>
    <w:p w14:paraId="5BF62F30" w14:textId="19DE2C4F" w:rsidR="005F1B65" w:rsidRDefault="005F1B65" w:rsidP="005F1B65">
      <w:pPr>
        <w:pStyle w:val="Programskikod"/>
      </w:pPr>
      <w:r>
        <w:t>Input</w:t>
      </w:r>
      <w:r w:rsidRPr="005B7DC8">
        <w:t xml:space="preserve">: </w:t>
      </w:r>
      <w:r>
        <w:t>1024 1024 4096</w:t>
      </w:r>
    </w:p>
    <w:p w14:paraId="0E7D1F54" w14:textId="6DCFF5C2" w:rsidR="005F1B65" w:rsidRDefault="005F1B65" w:rsidP="005F1B65">
      <w:pPr>
        <w:pStyle w:val="Programskikod"/>
      </w:pPr>
      <w:r>
        <w:t xml:space="preserve">Time elapsed: </w:t>
      </w:r>
      <w:r w:rsidRPr="005F1B65">
        <w:t>2326.470215</w:t>
      </w:r>
      <w:r>
        <w:t>ms</w:t>
      </w:r>
    </w:p>
    <w:p w14:paraId="5B099F6D" w14:textId="023FFB40" w:rsidR="00F13FC9" w:rsidRDefault="00F13FC9" w:rsidP="00F13FC9">
      <w:pPr>
        <w:pStyle w:val="Programskikod"/>
      </w:pPr>
      <w:r>
        <w:t>--------------------------</w:t>
      </w:r>
    </w:p>
    <w:p w14:paraId="6B967946" w14:textId="0B5DD517" w:rsidR="0098000B" w:rsidRDefault="0098000B" w:rsidP="00F13FC9">
      <w:pPr>
        <w:pStyle w:val="Programskikod"/>
      </w:pPr>
      <w:r>
        <w:t>Sekvencijalno izvsavanje:</w:t>
      </w:r>
    </w:p>
    <w:p w14:paraId="6242B6CF" w14:textId="77777777" w:rsidR="005F1B65" w:rsidRDefault="005F1B65" w:rsidP="005F1B65">
      <w:pPr>
        <w:pStyle w:val="Programskikod"/>
      </w:pPr>
      <w:r>
        <w:t>Input</w:t>
      </w:r>
      <w:r w:rsidRPr="005B7DC8">
        <w:t xml:space="preserve">: </w:t>
      </w:r>
      <w:r>
        <w:t>1024 1024 4096</w:t>
      </w:r>
    </w:p>
    <w:p w14:paraId="346C1E15" w14:textId="721DD100" w:rsidR="005F1B65" w:rsidRDefault="005F1B65" w:rsidP="005F1B65">
      <w:pPr>
        <w:pStyle w:val="Programskikod"/>
      </w:pPr>
      <w:r>
        <w:t xml:space="preserve">Time elapsed: </w:t>
      </w:r>
      <w:r w:rsidRPr="005F1B65">
        <w:t>10773</w:t>
      </w:r>
      <w:r>
        <w:t>ms</w:t>
      </w:r>
    </w:p>
    <w:p w14:paraId="3D5BF874" w14:textId="77777777" w:rsidR="00F13FC9" w:rsidRPr="005B7DC8" w:rsidRDefault="00F13FC9" w:rsidP="00F13FC9">
      <w:pPr>
        <w:pStyle w:val="Programskikod"/>
      </w:pPr>
    </w:p>
    <w:p w14:paraId="0C574DC4" w14:textId="08504ABE" w:rsidR="00F13FC9" w:rsidRPr="005B7DC8" w:rsidRDefault="00F13FC9" w:rsidP="00F13FC9">
      <w:pPr>
        <w:pStyle w:val="Oznakaslike"/>
        <w:rPr>
          <w:lang w:val="sr-Latn-RS"/>
        </w:rPr>
      </w:pPr>
      <w:r>
        <w:t xml:space="preserve">Listing 3. Pralelno izvršavanje </w:t>
      </w:r>
      <w:r w:rsidR="0098000B">
        <w:t>HOTSPOT</w:t>
      </w:r>
    </w:p>
    <w:p w14:paraId="480590A6" w14:textId="7F98C8A6" w:rsidR="00F13FC9" w:rsidRDefault="00F13FC9" w:rsidP="00F13FC9">
      <w:pPr>
        <w:pStyle w:val="Osnovnitekst"/>
      </w:pPr>
    </w:p>
    <w:p w14:paraId="23567B9F" w14:textId="77777777" w:rsidR="0098000B" w:rsidRDefault="0098000B" w:rsidP="00F13FC9">
      <w:pPr>
        <w:pStyle w:val="Osnovnitekst"/>
      </w:pPr>
    </w:p>
    <w:p w14:paraId="750D98AF" w14:textId="133363A0" w:rsidR="0098000B" w:rsidRDefault="0098000B" w:rsidP="005F1B65">
      <w:pPr>
        <w:pStyle w:val="Programskikod"/>
      </w:pPr>
      <w:r>
        <w:lastRenderedPageBreak/>
        <w:t>Paralelno izvrsavanje:</w:t>
      </w:r>
    </w:p>
    <w:p w14:paraId="567C944F" w14:textId="29C49179" w:rsidR="005F1B65" w:rsidRDefault="005F1B65" w:rsidP="005F1B65">
      <w:pPr>
        <w:pStyle w:val="Programskikod"/>
      </w:pPr>
      <w:r>
        <w:t>Input</w:t>
      </w:r>
      <w:r w:rsidRPr="005B7DC8">
        <w:t xml:space="preserve">: </w:t>
      </w:r>
      <w:r>
        <w:t>1024 1024 8192</w:t>
      </w:r>
    </w:p>
    <w:p w14:paraId="045289D2" w14:textId="6B30640D" w:rsidR="005F1B65" w:rsidRDefault="005F1B65" w:rsidP="005F1B65">
      <w:pPr>
        <w:pStyle w:val="Programskikod"/>
      </w:pPr>
      <w:r>
        <w:t xml:space="preserve">Time elapsed: </w:t>
      </w:r>
      <w:r w:rsidRPr="005F1B65">
        <w:t>4632.452637</w:t>
      </w:r>
      <w:r>
        <w:t>ms</w:t>
      </w:r>
    </w:p>
    <w:p w14:paraId="6D7DFF13" w14:textId="3581A606" w:rsidR="005F1B65" w:rsidRDefault="005F1B65" w:rsidP="005F1B65">
      <w:pPr>
        <w:pStyle w:val="Programskikod"/>
      </w:pPr>
      <w:r>
        <w:t>--------------------------</w:t>
      </w:r>
    </w:p>
    <w:p w14:paraId="49CB1729" w14:textId="3492D241" w:rsidR="0098000B" w:rsidRDefault="0098000B" w:rsidP="005F1B65">
      <w:pPr>
        <w:pStyle w:val="Programskikod"/>
      </w:pPr>
      <w:r>
        <w:t>Sekvencijalno izvrsavane</w:t>
      </w:r>
    </w:p>
    <w:p w14:paraId="15AF682D" w14:textId="77777777" w:rsidR="005F1B65" w:rsidRDefault="005F1B65" w:rsidP="005F1B65">
      <w:pPr>
        <w:pStyle w:val="Programskikod"/>
      </w:pPr>
      <w:r>
        <w:t>Input</w:t>
      </w:r>
      <w:r w:rsidRPr="005B7DC8">
        <w:t xml:space="preserve">: </w:t>
      </w:r>
      <w:r>
        <w:t>1024 1024 4096</w:t>
      </w:r>
    </w:p>
    <w:p w14:paraId="053C4BF6" w14:textId="59FA61DE" w:rsidR="005F1B65" w:rsidRDefault="005F1B65" w:rsidP="005F1B65">
      <w:pPr>
        <w:pStyle w:val="Programskikod"/>
      </w:pPr>
      <w:r>
        <w:t xml:space="preserve">Time elapsed: </w:t>
      </w:r>
      <w:r w:rsidRPr="005F1B65">
        <w:t>21921</w:t>
      </w:r>
      <w:r>
        <w:t>ms</w:t>
      </w:r>
    </w:p>
    <w:p w14:paraId="753AC606" w14:textId="77777777" w:rsidR="005F1B65" w:rsidRPr="005B7DC8" w:rsidRDefault="005F1B65" w:rsidP="005F1B65">
      <w:pPr>
        <w:pStyle w:val="Programskikod"/>
      </w:pPr>
    </w:p>
    <w:p w14:paraId="6ACBD414" w14:textId="0DB91CDA" w:rsidR="005F1B65" w:rsidRPr="005B7DC8" w:rsidRDefault="005F1B65" w:rsidP="005F1B65">
      <w:pPr>
        <w:pStyle w:val="Oznakaslike"/>
        <w:rPr>
          <w:lang w:val="sr-Latn-RS"/>
        </w:rPr>
      </w:pPr>
      <w:r>
        <w:t xml:space="preserve">Listing </w:t>
      </w:r>
      <w:r w:rsidR="0098000B">
        <w:t>4</w:t>
      </w:r>
      <w:r>
        <w:t xml:space="preserve">. Pralelno izvršavanje </w:t>
      </w:r>
      <w:r w:rsidR="0098000B">
        <w:t>HOTSPOT</w:t>
      </w:r>
    </w:p>
    <w:p w14:paraId="433F6F9F" w14:textId="640A51D0" w:rsidR="0098000B" w:rsidRDefault="0098000B" w:rsidP="005F1B65">
      <w:pPr>
        <w:pStyle w:val="Programskikod"/>
      </w:pPr>
      <w:r>
        <w:t>Paralelno izvrsavanje:</w:t>
      </w:r>
    </w:p>
    <w:p w14:paraId="289405DE" w14:textId="47D14B38" w:rsidR="005F1B65" w:rsidRDefault="005F1B65" w:rsidP="005F1B65">
      <w:pPr>
        <w:pStyle w:val="Programskikod"/>
      </w:pPr>
      <w:r>
        <w:t>Input</w:t>
      </w:r>
      <w:r w:rsidRPr="005B7DC8">
        <w:t xml:space="preserve">: </w:t>
      </w:r>
      <w:r>
        <w:t>1024 1024 16384</w:t>
      </w:r>
    </w:p>
    <w:p w14:paraId="51B1E034" w14:textId="5CBE49AF" w:rsidR="005F1B65" w:rsidRDefault="005F1B65" w:rsidP="005F1B65">
      <w:pPr>
        <w:pStyle w:val="Programskikod"/>
      </w:pPr>
      <w:r>
        <w:t xml:space="preserve">Time elapsed: </w:t>
      </w:r>
      <w:r w:rsidRPr="005F1B65">
        <w:t>9216.209961</w:t>
      </w:r>
      <w:r>
        <w:t>ms</w:t>
      </w:r>
    </w:p>
    <w:p w14:paraId="2FF2FA77" w14:textId="7AF17D0A" w:rsidR="005F1B65" w:rsidRDefault="005F1B65" w:rsidP="005F1B65">
      <w:pPr>
        <w:pStyle w:val="Programskikod"/>
      </w:pPr>
      <w:r>
        <w:t>--------------------------</w:t>
      </w:r>
    </w:p>
    <w:p w14:paraId="1D56D8BA" w14:textId="5BE30061" w:rsidR="0098000B" w:rsidRDefault="0098000B" w:rsidP="005F1B65">
      <w:pPr>
        <w:pStyle w:val="Programskikod"/>
      </w:pPr>
      <w:r>
        <w:t>Sekvencijalno izvrsavanje:</w:t>
      </w:r>
    </w:p>
    <w:p w14:paraId="177F7D53" w14:textId="52C32B15" w:rsidR="005F1B65" w:rsidRDefault="005F1B65" w:rsidP="005F1B65">
      <w:pPr>
        <w:pStyle w:val="Programskikod"/>
      </w:pPr>
      <w:r>
        <w:t>Input</w:t>
      </w:r>
      <w:r w:rsidRPr="005B7DC8">
        <w:t xml:space="preserve">: </w:t>
      </w:r>
      <w:r>
        <w:t>1024 1024 16384</w:t>
      </w:r>
    </w:p>
    <w:p w14:paraId="10F7A7AE" w14:textId="5459255B" w:rsidR="005F1B65" w:rsidRDefault="005F1B65" w:rsidP="005F1B65">
      <w:pPr>
        <w:pStyle w:val="Programskikod"/>
      </w:pPr>
      <w:r>
        <w:t xml:space="preserve">Time elapsed: </w:t>
      </w:r>
      <w:r w:rsidRPr="005F1B65">
        <w:t>42580</w:t>
      </w:r>
      <w:r>
        <w:t>ms</w:t>
      </w:r>
    </w:p>
    <w:p w14:paraId="07E87F7A" w14:textId="77777777" w:rsidR="005F1B65" w:rsidRPr="005B7DC8" w:rsidRDefault="005F1B65" w:rsidP="005F1B65">
      <w:pPr>
        <w:pStyle w:val="Programskikod"/>
      </w:pPr>
    </w:p>
    <w:p w14:paraId="7D6F26CF" w14:textId="6CD2983D" w:rsidR="005F1B65" w:rsidRPr="005B7DC8" w:rsidRDefault="005F1B65" w:rsidP="005F1B65">
      <w:pPr>
        <w:pStyle w:val="Oznakaslike"/>
        <w:rPr>
          <w:lang w:val="sr-Latn-RS"/>
        </w:rPr>
      </w:pPr>
      <w:r>
        <w:t xml:space="preserve">Listing </w:t>
      </w:r>
      <w:r w:rsidR="0098000B">
        <w:t>5</w:t>
      </w:r>
      <w:r>
        <w:t xml:space="preserve">. Pralelno izvršavanje </w:t>
      </w:r>
      <w:r w:rsidR="0098000B">
        <w:t>HOTSPOT</w:t>
      </w:r>
    </w:p>
    <w:p w14:paraId="7997FAC7" w14:textId="753D08AC" w:rsidR="005F1B65" w:rsidRDefault="005F1B65" w:rsidP="00F13FC9">
      <w:pPr>
        <w:pStyle w:val="Osnovnitekst"/>
      </w:pPr>
    </w:p>
    <w:p w14:paraId="4567D477" w14:textId="4C45D872" w:rsidR="0098000B" w:rsidRDefault="0098000B" w:rsidP="005F1B65">
      <w:pPr>
        <w:pStyle w:val="Programskikod"/>
      </w:pPr>
      <w:r>
        <w:t>Paralelno izvrsavanje:</w:t>
      </w:r>
    </w:p>
    <w:p w14:paraId="4C0A37FB" w14:textId="2E9280E6" w:rsidR="005F1B65" w:rsidRDefault="005F1B65" w:rsidP="005F1B65">
      <w:pPr>
        <w:pStyle w:val="Programskikod"/>
      </w:pPr>
      <w:r>
        <w:t>Input</w:t>
      </w:r>
      <w:r w:rsidRPr="005B7DC8">
        <w:t xml:space="preserve">: </w:t>
      </w:r>
      <w:r>
        <w:t xml:space="preserve">1024 1024 </w:t>
      </w:r>
      <w:r w:rsidRPr="005F1B65">
        <w:t>32768</w:t>
      </w:r>
    </w:p>
    <w:p w14:paraId="3F1266B5" w14:textId="66E46096" w:rsidR="005F1B65" w:rsidRDefault="005F1B65" w:rsidP="005F1B65">
      <w:pPr>
        <w:pStyle w:val="Programskikod"/>
      </w:pPr>
      <w:r>
        <w:t xml:space="preserve">Time elapsed: </w:t>
      </w:r>
      <w:r w:rsidRPr="005F1B65">
        <w:t>18373.375000</w:t>
      </w:r>
      <w:r>
        <w:t>ms</w:t>
      </w:r>
    </w:p>
    <w:p w14:paraId="3FFB1561" w14:textId="2E8D6B60" w:rsidR="005F1B65" w:rsidRDefault="005F1B65" w:rsidP="005F1B65">
      <w:pPr>
        <w:pStyle w:val="Programskikod"/>
      </w:pPr>
      <w:r>
        <w:t>--------------------------</w:t>
      </w:r>
    </w:p>
    <w:p w14:paraId="025D132D" w14:textId="28309255" w:rsidR="0098000B" w:rsidRDefault="0098000B" w:rsidP="005F1B65">
      <w:pPr>
        <w:pStyle w:val="Programskikod"/>
      </w:pPr>
      <w:r>
        <w:t>Sekvencijalno izvrsavanje:</w:t>
      </w:r>
    </w:p>
    <w:p w14:paraId="1E700C19" w14:textId="41DEE6DA" w:rsidR="005F1B65" w:rsidRDefault="005F1B65" w:rsidP="005F1B65">
      <w:pPr>
        <w:pStyle w:val="Programskikod"/>
      </w:pPr>
      <w:r>
        <w:t>Input</w:t>
      </w:r>
      <w:r w:rsidRPr="005B7DC8">
        <w:t xml:space="preserve">: </w:t>
      </w:r>
      <w:r>
        <w:t xml:space="preserve">1024 1024 </w:t>
      </w:r>
      <w:r w:rsidRPr="005F1B65">
        <w:t>32768</w:t>
      </w:r>
    </w:p>
    <w:p w14:paraId="4B8CD719" w14:textId="05E31D15" w:rsidR="005F1B65" w:rsidRDefault="005F1B65" w:rsidP="005F1B65">
      <w:pPr>
        <w:pStyle w:val="Programskikod"/>
      </w:pPr>
      <w:r>
        <w:t xml:space="preserve">Time elapsed: </w:t>
      </w:r>
      <w:r w:rsidR="00FD7E78" w:rsidRPr="00FD7E78">
        <w:t>85204</w:t>
      </w:r>
      <w:r>
        <w:t>ms</w:t>
      </w:r>
    </w:p>
    <w:p w14:paraId="7524C6E0" w14:textId="77777777" w:rsidR="005F1B65" w:rsidRPr="005B7DC8" w:rsidRDefault="005F1B65" w:rsidP="005F1B65">
      <w:pPr>
        <w:pStyle w:val="Programskikod"/>
      </w:pPr>
    </w:p>
    <w:p w14:paraId="4182A53F" w14:textId="308FD95D" w:rsidR="005F1B65" w:rsidRDefault="005F1B65" w:rsidP="0098000B">
      <w:pPr>
        <w:pStyle w:val="Oznakaslike"/>
      </w:pPr>
      <w:r>
        <w:t xml:space="preserve">Listing </w:t>
      </w:r>
      <w:r w:rsidR="0098000B">
        <w:t>6</w:t>
      </w:r>
      <w:r>
        <w:t xml:space="preserve">. Pralelno izvršavanje </w:t>
      </w:r>
      <w:r w:rsidR="0098000B">
        <w:t>HOTSPOT</w:t>
      </w:r>
    </w:p>
    <w:p w14:paraId="199292B7" w14:textId="1371847D" w:rsidR="0098000B" w:rsidRDefault="0098000B" w:rsidP="0098000B">
      <w:pPr>
        <w:pStyle w:val="Osnovnitekst"/>
        <w:ind w:firstLine="0"/>
        <w:rPr>
          <w:lang w:val="sr-Latn-RS"/>
        </w:rPr>
      </w:pPr>
    </w:p>
    <w:p w14:paraId="04F46BA8" w14:textId="1D293328" w:rsidR="0098000B" w:rsidRDefault="0098000B" w:rsidP="0098000B">
      <w:pPr>
        <w:pStyle w:val="IIInivonaslova-Odeljak"/>
      </w:pPr>
      <w:bookmarkStart w:id="27" w:name="_Toc93696195"/>
      <w:r>
        <w:t>Grafici ubrzanja</w:t>
      </w:r>
      <w:bookmarkEnd w:id="27"/>
    </w:p>
    <w:p w14:paraId="509C53D5" w14:textId="1848E51A" w:rsidR="0099170B" w:rsidRPr="0099170B" w:rsidRDefault="0099170B" w:rsidP="0099170B">
      <w:pPr>
        <w:pStyle w:val="Osnovnitekst"/>
      </w:pPr>
      <w:r>
        <w:t>U okviru ove sekcije su dati grafici ubrzanja u odnosu na sekvencijalnu implementaciju.</w:t>
      </w:r>
    </w:p>
    <w:p w14:paraId="5170E7FC" w14:textId="1F1DE3C1" w:rsidR="0098000B" w:rsidRDefault="00257CD7" w:rsidP="0098000B">
      <w:pPr>
        <w:pStyle w:val="Osnovnitekst"/>
      </w:pPr>
      <w:r>
        <w:rPr>
          <w:noProof/>
        </w:rPr>
        <w:lastRenderedPageBreak/>
        <w:drawing>
          <wp:inline distT="0" distB="0" distL="0" distR="0" wp14:anchorId="58B71E28" wp14:editId="1AF74908">
            <wp:extent cx="4572235" cy="2736991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tspo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273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113B" w14:textId="6318BEF5" w:rsidR="0099170B" w:rsidRDefault="0099170B" w:rsidP="0099170B">
      <w:pPr>
        <w:pStyle w:val="IIInivonaslova-Odeljak"/>
      </w:pPr>
      <w:bookmarkStart w:id="28" w:name="_Toc93696196"/>
      <w:r>
        <w:t>Diskusija dobijenih resenja</w:t>
      </w:r>
      <w:bookmarkEnd w:id="28"/>
    </w:p>
    <w:p w14:paraId="4762980B" w14:textId="12B21DF1" w:rsidR="0099170B" w:rsidRPr="0099170B" w:rsidRDefault="0099170B" w:rsidP="0099170B">
      <w:pPr>
        <w:pStyle w:val="Osnovnitekst"/>
      </w:pPr>
      <w:r>
        <w:t>Iz dobijenih resenja vidimo da smo za male vrednosti matrice i broja iteracija dobili duze izvrsavanje paralelne implementacije u odnos</w:t>
      </w:r>
      <w:bookmarkStart w:id="29" w:name="_GoBack"/>
      <w:bookmarkEnd w:id="29"/>
      <w:r>
        <w:t>u na sekvencijalnu. A sa porastom broja iteracija povecava se i ubrzanje, koje posle varira oko 5 puta.</w:t>
      </w:r>
    </w:p>
    <w:sectPr w:rsidR="0099170B" w:rsidRPr="0099170B" w:rsidSect="00847C33">
      <w:pgSz w:w="11906" w:h="16838" w:code="9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68D33" w14:textId="77777777" w:rsidR="0088562C" w:rsidRDefault="0088562C">
      <w:r>
        <w:separator/>
      </w:r>
    </w:p>
  </w:endnote>
  <w:endnote w:type="continuationSeparator" w:id="0">
    <w:p w14:paraId="760FCD8D" w14:textId="77777777" w:rsidR="0088562C" w:rsidRDefault="00885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3FE57" w14:textId="77777777" w:rsidR="008C6536" w:rsidRDefault="008C6536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614399" w14:textId="77777777" w:rsidR="008C6536" w:rsidRDefault="008C6536" w:rsidP="00847C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8F565" w14:textId="77777777" w:rsidR="008C6536" w:rsidRDefault="008C6536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48</w:t>
    </w:r>
    <w:r>
      <w:rPr>
        <w:rStyle w:val="PageNumber"/>
      </w:rPr>
      <w:fldChar w:fldCharType="end"/>
    </w:r>
  </w:p>
  <w:p w14:paraId="502AD811" w14:textId="77777777" w:rsidR="008C6536" w:rsidRDefault="008C6536" w:rsidP="00847C3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A5E3C" w14:textId="77777777" w:rsidR="008C6536" w:rsidRDefault="008C65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81FAD" w14:textId="77777777" w:rsidR="0088562C" w:rsidRDefault="0088562C">
      <w:r>
        <w:separator/>
      </w:r>
    </w:p>
  </w:footnote>
  <w:footnote w:type="continuationSeparator" w:id="0">
    <w:p w14:paraId="37DC747C" w14:textId="77777777" w:rsidR="0088562C" w:rsidRDefault="008856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DF813" w14:textId="77777777" w:rsidR="008C6536" w:rsidRDefault="008C65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AD607" w14:textId="77777777" w:rsidR="008C6536" w:rsidRDefault="008C65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43352" w14:textId="77777777" w:rsidR="008C6536" w:rsidRDefault="008C65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3450731A"/>
    <w:lvl w:ilvl="0">
      <w:start w:val="1"/>
      <w:numFmt w:val="decimal"/>
      <w:pStyle w:val="ListNumber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</w:abstractNum>
  <w:abstractNum w:abstractNumId="1" w15:restartNumberingAfterBreak="0">
    <w:nsid w:val="0420779F"/>
    <w:multiLevelType w:val="multilevel"/>
    <w:tmpl w:val="FA60F09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AB0C33"/>
    <w:multiLevelType w:val="multilevel"/>
    <w:tmpl w:val="A10A9DC8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3B53AA0"/>
    <w:multiLevelType w:val="multilevel"/>
    <w:tmpl w:val="0C14B50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1D160A"/>
    <w:multiLevelType w:val="multilevel"/>
    <w:tmpl w:val="E7E4B1A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0B1E3D"/>
    <w:multiLevelType w:val="multilevel"/>
    <w:tmpl w:val="3000CF50"/>
    <w:lvl w:ilvl="0">
      <w:start w:val="1"/>
      <w:numFmt w:val="decimal"/>
      <w:pStyle w:val="Inivonaslova-Poglavlje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1CB2787"/>
    <w:multiLevelType w:val="multilevel"/>
    <w:tmpl w:val="B552B572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384389C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8" w15:restartNumberingAfterBreak="0">
    <w:nsid w:val="27C57713"/>
    <w:multiLevelType w:val="multilevel"/>
    <w:tmpl w:val="2EE8C9E0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2A151B67"/>
    <w:multiLevelType w:val="multilevel"/>
    <w:tmpl w:val="5180077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80E2199"/>
    <w:multiLevelType w:val="multilevel"/>
    <w:tmpl w:val="321E116E"/>
    <w:lvl w:ilvl="0">
      <w:start w:val="1"/>
      <w:numFmt w:val="bullet"/>
      <w:pStyle w:val="Nabrajanje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1" w15:restartNumberingAfterBreak="0">
    <w:nsid w:val="493F4564"/>
    <w:multiLevelType w:val="multilevel"/>
    <w:tmpl w:val="1E88AC0E"/>
    <w:lvl w:ilvl="0">
      <w:start w:val="1"/>
      <w:numFmt w:val="upperLetter"/>
      <w:pStyle w:val="Prilog-Inivonaslova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Prilog-IInivonaslov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Prilog-IIInivonaslova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Prilog-IVnivonaslova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9F21FE5"/>
    <w:multiLevelType w:val="multilevel"/>
    <w:tmpl w:val="E6D6290C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0424AC1"/>
    <w:multiLevelType w:val="multilevel"/>
    <w:tmpl w:val="D78218F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4C563D4"/>
    <w:multiLevelType w:val="hybridMultilevel"/>
    <w:tmpl w:val="D77A0FEE"/>
    <w:lvl w:ilvl="0" w:tplc="0F6CEC9C">
      <w:numFmt w:val="bullet"/>
      <w:lvlText w:val="–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5566652B"/>
    <w:multiLevelType w:val="hybridMultilevel"/>
    <w:tmpl w:val="FA60F092"/>
    <w:lvl w:ilvl="0" w:tplc="976A6D14">
      <w:start w:val="1"/>
      <w:numFmt w:val="decimal"/>
      <w:pStyle w:val="Referenca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F28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86A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10E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C8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1ED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66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4E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2021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B2E2EE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606954CA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18" w15:restartNumberingAfterBreak="0">
    <w:nsid w:val="62DD7F96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9" w15:restartNumberingAfterBreak="0">
    <w:nsid w:val="676D03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6DC3293B"/>
    <w:multiLevelType w:val="singleLevel"/>
    <w:tmpl w:val="8766F964"/>
    <w:lvl w:ilvl="0">
      <w:start w:val="1"/>
      <w:numFmt w:val="decimal"/>
      <w:lvlText w:val="[%1]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  <w:lang w:val="sr-Latn-CS"/>
      </w:rPr>
    </w:lvl>
  </w:abstractNum>
  <w:abstractNum w:abstractNumId="21" w15:restartNumberingAfterBreak="0">
    <w:nsid w:val="6F456B24"/>
    <w:multiLevelType w:val="multilevel"/>
    <w:tmpl w:val="A18AC4D2"/>
    <w:lvl w:ilvl="0">
      <w:start w:val="1"/>
      <w:numFmt w:val="decimal"/>
      <w:pStyle w:val="Numerisanonabrajanje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40"/>
        </w:tabs>
        <w:ind w:left="2940" w:hanging="360"/>
      </w:pPr>
      <w:rPr>
        <w:rFonts w:hint="default"/>
      </w:rPr>
    </w:lvl>
  </w:abstractNum>
  <w:abstractNum w:abstractNumId="22" w15:restartNumberingAfterBreak="0">
    <w:nsid w:val="754A6E8D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23" w15:restartNumberingAfterBreak="0">
    <w:nsid w:val="7D3C4790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9"/>
  </w:num>
  <w:num w:numId="5">
    <w:abstractNumId w:val="12"/>
  </w:num>
  <w:num w:numId="6">
    <w:abstractNumId w:val="2"/>
  </w:num>
  <w:num w:numId="7">
    <w:abstractNumId w:val="16"/>
  </w:num>
  <w:num w:numId="8">
    <w:abstractNumId w:val="20"/>
  </w:num>
  <w:num w:numId="9">
    <w:abstractNumId w:val="15"/>
  </w:num>
  <w:num w:numId="10">
    <w:abstractNumId w:val="4"/>
  </w:num>
  <w:num w:numId="11">
    <w:abstractNumId w:val="3"/>
  </w:num>
  <w:num w:numId="12">
    <w:abstractNumId w:val="1"/>
  </w:num>
  <w:num w:numId="13">
    <w:abstractNumId w:val="6"/>
  </w:num>
  <w:num w:numId="14">
    <w:abstractNumId w:val="7"/>
  </w:num>
  <w:num w:numId="15">
    <w:abstractNumId w:val="23"/>
  </w:num>
  <w:num w:numId="16">
    <w:abstractNumId w:val="17"/>
  </w:num>
  <w:num w:numId="17">
    <w:abstractNumId w:val="22"/>
  </w:num>
  <w:num w:numId="18">
    <w:abstractNumId w:val="18"/>
  </w:num>
  <w:num w:numId="19">
    <w:abstractNumId w:val="10"/>
  </w:num>
  <w:num w:numId="20">
    <w:abstractNumId w:val="21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19"/>
  </w:num>
  <w:num w:numId="25">
    <w:abstractNumId w:val="14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attachedTemplate r:id="rId1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3A"/>
    <w:rsid w:val="00001DEB"/>
    <w:rsid w:val="00004A1B"/>
    <w:rsid w:val="00022379"/>
    <w:rsid w:val="000232E2"/>
    <w:rsid w:val="00063807"/>
    <w:rsid w:val="00064DE3"/>
    <w:rsid w:val="00066AB0"/>
    <w:rsid w:val="00066C16"/>
    <w:rsid w:val="0007476C"/>
    <w:rsid w:val="00080C50"/>
    <w:rsid w:val="00084D3C"/>
    <w:rsid w:val="000A13ED"/>
    <w:rsid w:val="000A46C2"/>
    <w:rsid w:val="000B0E6E"/>
    <w:rsid w:val="000B1246"/>
    <w:rsid w:val="000C3FD6"/>
    <w:rsid w:val="000D51FA"/>
    <w:rsid w:val="000F0F13"/>
    <w:rsid w:val="001104C5"/>
    <w:rsid w:val="00125C81"/>
    <w:rsid w:val="00135926"/>
    <w:rsid w:val="001407C0"/>
    <w:rsid w:val="001634CA"/>
    <w:rsid w:val="00182901"/>
    <w:rsid w:val="00190281"/>
    <w:rsid w:val="0019403C"/>
    <w:rsid w:val="00196C7A"/>
    <w:rsid w:val="001A5771"/>
    <w:rsid w:val="001A5810"/>
    <w:rsid w:val="001C6A5D"/>
    <w:rsid w:val="001F70F3"/>
    <w:rsid w:val="00203A16"/>
    <w:rsid w:val="0020746E"/>
    <w:rsid w:val="002079CF"/>
    <w:rsid w:val="00207E96"/>
    <w:rsid w:val="0021095F"/>
    <w:rsid w:val="0024148D"/>
    <w:rsid w:val="00242C69"/>
    <w:rsid w:val="00245D0C"/>
    <w:rsid w:val="00250829"/>
    <w:rsid w:val="00250BF4"/>
    <w:rsid w:val="00257CD7"/>
    <w:rsid w:val="00263400"/>
    <w:rsid w:val="00267306"/>
    <w:rsid w:val="00273DC1"/>
    <w:rsid w:val="002826D3"/>
    <w:rsid w:val="00283ADA"/>
    <w:rsid w:val="0028548E"/>
    <w:rsid w:val="002A0293"/>
    <w:rsid w:val="002A0FDC"/>
    <w:rsid w:val="002A5F84"/>
    <w:rsid w:val="002D7455"/>
    <w:rsid w:val="002E288B"/>
    <w:rsid w:val="002E78D1"/>
    <w:rsid w:val="002F29E2"/>
    <w:rsid w:val="002F5FFB"/>
    <w:rsid w:val="002F704B"/>
    <w:rsid w:val="002F7C33"/>
    <w:rsid w:val="00330E89"/>
    <w:rsid w:val="0036300C"/>
    <w:rsid w:val="00366C07"/>
    <w:rsid w:val="0037293D"/>
    <w:rsid w:val="00374335"/>
    <w:rsid w:val="0038314C"/>
    <w:rsid w:val="003846C7"/>
    <w:rsid w:val="00384BF4"/>
    <w:rsid w:val="003854F8"/>
    <w:rsid w:val="0039080C"/>
    <w:rsid w:val="00394773"/>
    <w:rsid w:val="0039564B"/>
    <w:rsid w:val="00397C91"/>
    <w:rsid w:val="003A43B6"/>
    <w:rsid w:val="003B3857"/>
    <w:rsid w:val="003E07BC"/>
    <w:rsid w:val="003E5D20"/>
    <w:rsid w:val="00421CDC"/>
    <w:rsid w:val="00426C9C"/>
    <w:rsid w:val="00426E8D"/>
    <w:rsid w:val="0043508E"/>
    <w:rsid w:val="00440381"/>
    <w:rsid w:val="00463FB8"/>
    <w:rsid w:val="00466380"/>
    <w:rsid w:val="00467D12"/>
    <w:rsid w:val="00474738"/>
    <w:rsid w:val="004D467F"/>
    <w:rsid w:val="004E01D5"/>
    <w:rsid w:val="004F3EF3"/>
    <w:rsid w:val="00505586"/>
    <w:rsid w:val="0051626B"/>
    <w:rsid w:val="00517EF6"/>
    <w:rsid w:val="005203C5"/>
    <w:rsid w:val="00530373"/>
    <w:rsid w:val="00544F10"/>
    <w:rsid w:val="005458AC"/>
    <w:rsid w:val="005540C9"/>
    <w:rsid w:val="005642B4"/>
    <w:rsid w:val="00565081"/>
    <w:rsid w:val="00573BBE"/>
    <w:rsid w:val="00583B11"/>
    <w:rsid w:val="00586F2A"/>
    <w:rsid w:val="005879CD"/>
    <w:rsid w:val="0059600A"/>
    <w:rsid w:val="005A5D88"/>
    <w:rsid w:val="005B7DC8"/>
    <w:rsid w:val="005C08E1"/>
    <w:rsid w:val="005D2C3A"/>
    <w:rsid w:val="005E0E71"/>
    <w:rsid w:val="005F1B65"/>
    <w:rsid w:val="005F62B2"/>
    <w:rsid w:val="005F663A"/>
    <w:rsid w:val="00620E51"/>
    <w:rsid w:val="00627450"/>
    <w:rsid w:val="006330B5"/>
    <w:rsid w:val="006366ED"/>
    <w:rsid w:val="006412E1"/>
    <w:rsid w:val="00646ED1"/>
    <w:rsid w:val="00650AD9"/>
    <w:rsid w:val="006535A2"/>
    <w:rsid w:val="00657309"/>
    <w:rsid w:val="00666F21"/>
    <w:rsid w:val="006756F9"/>
    <w:rsid w:val="00682051"/>
    <w:rsid w:val="006850E6"/>
    <w:rsid w:val="006B5373"/>
    <w:rsid w:val="006D0DE4"/>
    <w:rsid w:val="006D2273"/>
    <w:rsid w:val="006F1DD0"/>
    <w:rsid w:val="006F5267"/>
    <w:rsid w:val="00717EE7"/>
    <w:rsid w:val="00722A7B"/>
    <w:rsid w:val="00723CEE"/>
    <w:rsid w:val="00754446"/>
    <w:rsid w:val="00760839"/>
    <w:rsid w:val="00767FFB"/>
    <w:rsid w:val="00770470"/>
    <w:rsid w:val="007C29EA"/>
    <w:rsid w:val="007C5175"/>
    <w:rsid w:val="007C5F95"/>
    <w:rsid w:val="007E109B"/>
    <w:rsid w:val="007E7596"/>
    <w:rsid w:val="007F2F77"/>
    <w:rsid w:val="00813A00"/>
    <w:rsid w:val="00822B8F"/>
    <w:rsid w:val="00840B5D"/>
    <w:rsid w:val="008423BC"/>
    <w:rsid w:val="00844393"/>
    <w:rsid w:val="008471DF"/>
    <w:rsid w:val="00847C33"/>
    <w:rsid w:val="00860902"/>
    <w:rsid w:val="00870DBA"/>
    <w:rsid w:val="00876682"/>
    <w:rsid w:val="008778C1"/>
    <w:rsid w:val="0088562C"/>
    <w:rsid w:val="0088572B"/>
    <w:rsid w:val="0089197E"/>
    <w:rsid w:val="008A6972"/>
    <w:rsid w:val="008C172B"/>
    <w:rsid w:val="008C4C6F"/>
    <w:rsid w:val="008C6536"/>
    <w:rsid w:val="008D3847"/>
    <w:rsid w:val="008E4C5D"/>
    <w:rsid w:val="008E7025"/>
    <w:rsid w:val="008F0FFE"/>
    <w:rsid w:val="00930003"/>
    <w:rsid w:val="009310A2"/>
    <w:rsid w:val="009546B9"/>
    <w:rsid w:val="009559A0"/>
    <w:rsid w:val="0097755B"/>
    <w:rsid w:val="00977D0E"/>
    <w:rsid w:val="0098000B"/>
    <w:rsid w:val="0099170B"/>
    <w:rsid w:val="009A04F2"/>
    <w:rsid w:val="009A2F6C"/>
    <w:rsid w:val="009A7EC6"/>
    <w:rsid w:val="009B6460"/>
    <w:rsid w:val="009E0194"/>
    <w:rsid w:val="009E7A33"/>
    <w:rsid w:val="009E7BB9"/>
    <w:rsid w:val="009F6EFA"/>
    <w:rsid w:val="00A1314E"/>
    <w:rsid w:val="00A133CB"/>
    <w:rsid w:val="00A14EB5"/>
    <w:rsid w:val="00A3069A"/>
    <w:rsid w:val="00A47E10"/>
    <w:rsid w:val="00A57257"/>
    <w:rsid w:val="00A6568D"/>
    <w:rsid w:val="00A65719"/>
    <w:rsid w:val="00A66A84"/>
    <w:rsid w:val="00A76B46"/>
    <w:rsid w:val="00AA00CF"/>
    <w:rsid w:val="00AA2FE3"/>
    <w:rsid w:val="00AB1CAC"/>
    <w:rsid w:val="00AC0E09"/>
    <w:rsid w:val="00AD7394"/>
    <w:rsid w:val="00AE0461"/>
    <w:rsid w:val="00AE3D67"/>
    <w:rsid w:val="00B03C87"/>
    <w:rsid w:val="00B12B0E"/>
    <w:rsid w:val="00B268A8"/>
    <w:rsid w:val="00B46122"/>
    <w:rsid w:val="00B60052"/>
    <w:rsid w:val="00B653B5"/>
    <w:rsid w:val="00B701B8"/>
    <w:rsid w:val="00B80208"/>
    <w:rsid w:val="00B823D4"/>
    <w:rsid w:val="00B82F49"/>
    <w:rsid w:val="00B8516B"/>
    <w:rsid w:val="00B92BA4"/>
    <w:rsid w:val="00BA0F9D"/>
    <w:rsid w:val="00BB02EF"/>
    <w:rsid w:val="00BB210B"/>
    <w:rsid w:val="00BB3525"/>
    <w:rsid w:val="00BC595D"/>
    <w:rsid w:val="00BD3610"/>
    <w:rsid w:val="00BE139F"/>
    <w:rsid w:val="00C04786"/>
    <w:rsid w:val="00C1267A"/>
    <w:rsid w:val="00C211ED"/>
    <w:rsid w:val="00C21541"/>
    <w:rsid w:val="00C55943"/>
    <w:rsid w:val="00C717C3"/>
    <w:rsid w:val="00C774A8"/>
    <w:rsid w:val="00C86CDB"/>
    <w:rsid w:val="00C92A36"/>
    <w:rsid w:val="00C95BA0"/>
    <w:rsid w:val="00CA0D08"/>
    <w:rsid w:val="00CA298C"/>
    <w:rsid w:val="00CB6E46"/>
    <w:rsid w:val="00CC033C"/>
    <w:rsid w:val="00CE1030"/>
    <w:rsid w:val="00CE4319"/>
    <w:rsid w:val="00CF4371"/>
    <w:rsid w:val="00CF6E68"/>
    <w:rsid w:val="00D070F1"/>
    <w:rsid w:val="00D144A8"/>
    <w:rsid w:val="00D20D2B"/>
    <w:rsid w:val="00D31F69"/>
    <w:rsid w:val="00D36853"/>
    <w:rsid w:val="00D4093A"/>
    <w:rsid w:val="00D45441"/>
    <w:rsid w:val="00D65152"/>
    <w:rsid w:val="00D76E8F"/>
    <w:rsid w:val="00D81ED4"/>
    <w:rsid w:val="00D850AA"/>
    <w:rsid w:val="00D96844"/>
    <w:rsid w:val="00DA1F8C"/>
    <w:rsid w:val="00DB0C2E"/>
    <w:rsid w:val="00DB0F7D"/>
    <w:rsid w:val="00DB6F68"/>
    <w:rsid w:val="00DD2C05"/>
    <w:rsid w:val="00DE1C79"/>
    <w:rsid w:val="00E041C7"/>
    <w:rsid w:val="00E11BBB"/>
    <w:rsid w:val="00E268C2"/>
    <w:rsid w:val="00E33DBD"/>
    <w:rsid w:val="00E5539C"/>
    <w:rsid w:val="00E65CBC"/>
    <w:rsid w:val="00E7161C"/>
    <w:rsid w:val="00E74E70"/>
    <w:rsid w:val="00E7712B"/>
    <w:rsid w:val="00E77918"/>
    <w:rsid w:val="00E916ED"/>
    <w:rsid w:val="00E942E8"/>
    <w:rsid w:val="00E94C13"/>
    <w:rsid w:val="00EB7B5E"/>
    <w:rsid w:val="00EC3A55"/>
    <w:rsid w:val="00ED15CA"/>
    <w:rsid w:val="00EE583A"/>
    <w:rsid w:val="00EF7970"/>
    <w:rsid w:val="00F01B65"/>
    <w:rsid w:val="00F06BB2"/>
    <w:rsid w:val="00F073D5"/>
    <w:rsid w:val="00F13FC9"/>
    <w:rsid w:val="00F615D6"/>
    <w:rsid w:val="00F63539"/>
    <w:rsid w:val="00F700FC"/>
    <w:rsid w:val="00F7184A"/>
    <w:rsid w:val="00F77175"/>
    <w:rsid w:val="00F83AA3"/>
    <w:rsid w:val="00F97B91"/>
    <w:rsid w:val="00FA373F"/>
    <w:rsid w:val="00FC3313"/>
    <w:rsid w:val="00FD450D"/>
    <w:rsid w:val="00FD52EC"/>
    <w:rsid w:val="00FD7E78"/>
    <w:rsid w:val="00FE2134"/>
    <w:rsid w:val="00FE59EE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318261"/>
  <w15:docId w15:val="{CC7DDF75-F9AA-40A2-9F13-44231843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7BB9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67F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7161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8471DF"/>
    <w:pPr>
      <w:spacing w:after="120" w:line="360" w:lineRule="auto"/>
      <w:ind w:firstLine="675"/>
      <w:jc w:val="both"/>
    </w:pPr>
    <w:rPr>
      <w:lang w:val="sr-Latn-CS"/>
    </w:rPr>
  </w:style>
  <w:style w:type="paragraph" w:customStyle="1" w:styleId="Inivonaslova-Poglavlje">
    <w:name w:val="I nivo naslova - Poglavlje"/>
    <w:basedOn w:val="Heading1"/>
    <w:next w:val="Osnovnitekst"/>
    <w:rsid w:val="00E7161C"/>
    <w:pPr>
      <w:pageBreakBefore/>
      <w:numPr>
        <w:numId w:val="1"/>
      </w:numPr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IInivonaslova-Potpoglavlje">
    <w:name w:val="II nivo naslova - Potpoglavlje"/>
    <w:basedOn w:val="Heading2"/>
    <w:next w:val="Osnovnitekst"/>
    <w:rsid w:val="00E7161C"/>
    <w:pPr>
      <w:numPr>
        <w:ilvl w:val="1"/>
        <w:numId w:val="1"/>
      </w:num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next w:val="Osnovnitekst"/>
    <w:link w:val="IIInivonaslova-OdeljakChar"/>
    <w:rsid w:val="00E7161C"/>
    <w:pPr>
      <w:numPr>
        <w:ilvl w:val="2"/>
        <w:numId w:val="1"/>
      </w:numPr>
      <w:spacing w:after="120"/>
      <w:jc w:val="both"/>
    </w:pPr>
    <w:rPr>
      <w:rFonts w:ascii="Times New Roman" w:hAnsi="Times New Roman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E7161C"/>
    <w:pPr>
      <w:numPr>
        <w:ilvl w:val="3"/>
        <w:numId w:val="1"/>
      </w:numPr>
      <w:spacing w:before="60"/>
      <w:jc w:val="both"/>
    </w:pPr>
    <w:rPr>
      <w:b w:val="0"/>
      <w:i/>
      <w:sz w:val="24"/>
      <w:lang w:val="sr-Latn-CS"/>
    </w:rPr>
  </w:style>
  <w:style w:type="paragraph" w:customStyle="1" w:styleId="SlikeTabele">
    <w:name w:val="Slike/Tabele"/>
    <w:basedOn w:val="Osnovnitekst"/>
    <w:next w:val="Osnovnitekst"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next w:val="Osnovnitekst"/>
    <w:rsid w:val="00E041C7"/>
    <w:pPr>
      <w:pageBreakBefore/>
      <w:numPr>
        <w:numId w:val="2"/>
      </w:numPr>
      <w:tabs>
        <w:tab w:val="left" w:pos="170"/>
      </w:tabs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7C5F95"/>
    <w:rPr>
      <w:color w:val="0000FF"/>
      <w:u w:val="single"/>
    </w:rPr>
  </w:style>
  <w:style w:type="paragraph" w:customStyle="1" w:styleId="Naslovteze">
    <w:name w:val="Naslov teze"/>
    <w:basedOn w:val="Osnovnitekst"/>
    <w:next w:val="Podnaslovteze"/>
    <w:rsid w:val="00AE0461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dnaslovteze">
    <w:name w:val="Podnaslov teze"/>
    <w:basedOn w:val="Osnovnitekst"/>
    <w:next w:val="Osnovnitekst"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next w:val="Osnovnitekst"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next w:val="Osnovnitekst"/>
    <w:rsid w:val="00A3069A"/>
    <w:pPr>
      <w:spacing w:before="160" w:after="120"/>
      <w:jc w:val="center"/>
    </w:pPr>
    <w:rPr>
      <w:lang w:val="sr-Latn-CS"/>
    </w:rPr>
  </w:style>
  <w:style w:type="paragraph" w:styleId="Caption">
    <w:name w:val="caption"/>
    <w:basedOn w:val="Normal"/>
    <w:next w:val="Normal"/>
    <w:qFormat/>
    <w:rsid w:val="00BA0F9D"/>
    <w:rPr>
      <w:b/>
      <w:bCs/>
      <w:sz w:val="20"/>
      <w:szCs w:val="20"/>
    </w:rPr>
  </w:style>
  <w:style w:type="paragraph" w:customStyle="1" w:styleId="Promenljivaizkoda">
    <w:name w:val="Promenljiva iz koda"/>
    <w:basedOn w:val="Osnovnitekst"/>
    <w:link w:val="PromenljivaizkodaChar"/>
    <w:rsid w:val="00A57257"/>
    <w:pPr>
      <w:ind w:firstLine="0"/>
    </w:pPr>
    <w:rPr>
      <w:i/>
      <w:spacing w:val="20"/>
    </w:rPr>
  </w:style>
  <w:style w:type="paragraph" w:customStyle="1" w:styleId="Programskikod">
    <w:name w:val="Programski kod"/>
    <w:basedOn w:val="Osnovnitekst"/>
    <w:rsid w:val="005B7DC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firstLine="0"/>
    </w:pPr>
    <w:rPr>
      <w:rFonts w:ascii="Courier New" w:hAnsi="Courier New"/>
      <w:b/>
      <w:sz w:val="20"/>
    </w:rPr>
  </w:style>
  <w:style w:type="character" w:customStyle="1" w:styleId="MTEquationSection">
    <w:name w:val="MTEquationSection"/>
    <w:basedOn w:val="DefaultParagraphFont"/>
    <w:semiHidden/>
    <w:rsid w:val="00A57257"/>
    <w:rPr>
      <w:vanish w:val="0"/>
      <w:color w:val="FF0000"/>
      <w:lang w:val="sl-SI"/>
    </w:rPr>
  </w:style>
  <w:style w:type="paragraph" w:styleId="TOC2">
    <w:name w:val="toc 2"/>
    <w:basedOn w:val="Normal"/>
    <w:next w:val="Normal"/>
    <w:autoRedefine/>
    <w:uiPriority w:val="39"/>
    <w:rsid w:val="00F06BB2"/>
    <w:pPr>
      <w:ind w:left="240"/>
    </w:pPr>
    <w:rPr>
      <w:smallCaps/>
      <w:sz w:val="20"/>
      <w:szCs w:val="20"/>
    </w:rPr>
  </w:style>
  <w:style w:type="character" w:customStyle="1" w:styleId="OsnovnitekstChar">
    <w:name w:val="Osnovni tekst Char"/>
    <w:basedOn w:val="DefaultParagraphFont"/>
    <w:link w:val="Osnovnitekst"/>
    <w:locked/>
    <w:rsid w:val="008471DF"/>
    <w:rPr>
      <w:sz w:val="24"/>
      <w:szCs w:val="24"/>
      <w:lang w:val="sr-Latn-CS"/>
    </w:rPr>
  </w:style>
  <w:style w:type="paragraph" w:customStyle="1" w:styleId="SadrajLiteratura">
    <w:name w:val="Sadržaj/Literatura"/>
    <w:basedOn w:val="Inivonaslova-Poglavlje"/>
    <w:next w:val="Osnovnitekst"/>
    <w:rsid w:val="0097755B"/>
    <w:pPr>
      <w:numPr>
        <w:numId w:val="0"/>
      </w:numPr>
    </w:pPr>
  </w:style>
  <w:style w:type="character" w:customStyle="1" w:styleId="PromenljivaizkodaChar">
    <w:name w:val="Promenljiva iz koda Char"/>
    <w:basedOn w:val="OsnovnitekstChar"/>
    <w:link w:val="Promenljivaizkoda"/>
    <w:locked/>
    <w:rsid w:val="00F06BB2"/>
    <w:rPr>
      <w:i/>
      <w:spacing w:val="20"/>
      <w:sz w:val="24"/>
      <w:szCs w:val="24"/>
      <w:lang w:val="sr-Latn-CS"/>
    </w:rPr>
  </w:style>
  <w:style w:type="paragraph" w:customStyle="1" w:styleId="Prilog-IInivonaslova">
    <w:name w:val="Prilog - II nivo naslova"/>
    <w:basedOn w:val="Prilog-Inivonaslova"/>
    <w:next w:val="Osnovnitekst"/>
    <w:rsid w:val="00E041C7"/>
    <w:pPr>
      <w:pageBreakBefore w:val="0"/>
      <w:numPr>
        <w:ilvl w:val="1"/>
      </w:numPr>
      <w:spacing w:before="240" w:after="160"/>
      <w:outlineLvl w:val="1"/>
    </w:pPr>
    <w:rPr>
      <w:smallCaps w:val="0"/>
      <w:sz w:val="28"/>
      <w:szCs w:val="28"/>
      <w14:shadow w14:blurRad="0" w14:dist="0" w14:dir="0" w14:sx="0" w14:sy="0" w14:kx="0" w14:ky="0" w14:algn="none">
        <w14:srgbClr w14:val="000000"/>
      </w14:shadow>
    </w:rPr>
  </w:style>
  <w:style w:type="paragraph" w:customStyle="1" w:styleId="Prilog-IIInivonaslova">
    <w:name w:val="Prilog - III nivo naslova"/>
    <w:basedOn w:val="Prilog-IInivonaslova"/>
    <w:next w:val="Osnovnitekst"/>
    <w:rsid w:val="00E041C7"/>
    <w:pPr>
      <w:numPr>
        <w:ilvl w:val="2"/>
      </w:numPr>
      <w:spacing w:after="120"/>
      <w:outlineLvl w:val="2"/>
    </w:pPr>
    <w:rPr>
      <w:i/>
      <w:sz w:val="24"/>
      <w:szCs w:val="24"/>
    </w:rPr>
  </w:style>
  <w:style w:type="paragraph" w:customStyle="1" w:styleId="Prilog-IVnivonaslova">
    <w:name w:val="Prilog - IV nivo naslova"/>
    <w:basedOn w:val="Prilog-IIInivonaslova"/>
    <w:next w:val="Osnovnitekst"/>
    <w:rsid w:val="00E041C7"/>
    <w:pPr>
      <w:numPr>
        <w:ilvl w:val="3"/>
      </w:num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rsid w:val="00FE2134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  <w:lang w:val="en-US"/>
    </w:rPr>
  </w:style>
  <w:style w:type="table" w:styleId="TableGrid">
    <w:name w:val="Table Grid"/>
    <w:basedOn w:val="TableNormal"/>
    <w:rsid w:val="00A30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rsid w:val="0021095F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BD3610"/>
    <w:pPr>
      <w:ind w:left="480"/>
    </w:pPr>
    <w:rPr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21095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1095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1095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1095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1095F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8C4C6F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link w:val="IIInivonaslova-Odeljak"/>
    <w:rsid w:val="00E7161C"/>
    <w:rPr>
      <w:rFonts w:ascii="Arial" w:hAnsi="Arial" w:cs="Arial"/>
      <w:b/>
      <w:bCs/>
      <w:i/>
      <w:sz w:val="24"/>
      <w:szCs w:val="26"/>
      <w:lang w:val="sr-Latn-CS" w:eastAsia="en-US" w:bidi="ar-SA"/>
    </w:rPr>
  </w:style>
  <w:style w:type="paragraph" w:customStyle="1" w:styleId="Jednacine">
    <w:name w:val="Jednacine"/>
    <w:basedOn w:val="Normal"/>
    <w:rsid w:val="0051626B"/>
    <w:pPr>
      <w:tabs>
        <w:tab w:val="center" w:pos="4820"/>
        <w:tab w:val="right" w:pos="9640"/>
      </w:tabs>
      <w:spacing w:before="60" w:after="60"/>
      <w:jc w:val="center"/>
    </w:pPr>
    <w:rPr>
      <w:lang w:val="sr-Latn-CS"/>
    </w:rPr>
  </w:style>
  <w:style w:type="character" w:styleId="PageNumber">
    <w:name w:val="page number"/>
    <w:basedOn w:val="DefaultParagraphFont"/>
    <w:rsid w:val="00847C33"/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jc w:val="right"/>
    </w:pPr>
    <w:rPr>
      <w:i/>
      <w:sz w:val="20"/>
      <w:lang w:val="sr-Latn-CS"/>
    </w:rPr>
  </w:style>
  <w:style w:type="paragraph" w:customStyle="1" w:styleId="Referenca">
    <w:name w:val="Referenca"/>
    <w:basedOn w:val="Osnovnitekst"/>
    <w:rsid w:val="000232E2"/>
    <w:pPr>
      <w:numPr>
        <w:numId w:val="9"/>
      </w:numPr>
    </w:pPr>
  </w:style>
  <w:style w:type="paragraph" w:customStyle="1" w:styleId="Numerisanonabrajanje">
    <w:name w:val="Numerisano nabrajanje"/>
    <w:basedOn w:val="Osnovnitekst"/>
    <w:next w:val="Osnovnitekst"/>
    <w:rsid w:val="006D0DE4"/>
    <w:pPr>
      <w:numPr>
        <w:numId w:val="20"/>
      </w:numPr>
      <w:spacing w:before="20" w:after="60"/>
      <w:ind w:left="1023" w:hanging="346"/>
    </w:pPr>
  </w:style>
  <w:style w:type="paragraph" w:customStyle="1" w:styleId="Nabrajanje">
    <w:name w:val="Nabrajanje"/>
    <w:basedOn w:val="Osnovnitekst"/>
    <w:next w:val="Osnovnitekst"/>
    <w:rsid w:val="006D0DE4"/>
    <w:pPr>
      <w:numPr>
        <w:numId w:val="19"/>
      </w:num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2F29E2"/>
  </w:style>
  <w:style w:type="paragraph" w:styleId="ListNumber">
    <w:name w:val="List Number"/>
    <w:basedOn w:val="Normal"/>
    <w:rsid w:val="008C6536"/>
    <w:pPr>
      <w:numPr>
        <w:numId w:val="26"/>
      </w:numPr>
      <w:spacing w:after="120"/>
      <w:contextualSpacing/>
      <w:jc w:val="both"/>
    </w:pPr>
    <w:rPr>
      <w:lang w:val="sr-Cyrl-CS" w:eastAsia="sr-Cyrl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rkov%20folder\__nastava\mups\sajt\dz\2018-2019\templejt_za_master_teze_02_0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1021A-35E2-4E22-89D2-AA940539F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templejt_za_master_teze_02_09.dotx</Template>
  <TotalTime>878</TotalTime>
  <Pages>11</Pages>
  <Words>1405</Words>
  <Characters>8607</Characters>
  <Application>Microsoft Office Word</Application>
  <DocSecurity>0</DocSecurity>
  <Lines>278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>ETF</Company>
  <LinksUpToDate>false</LinksUpToDate>
  <CharactersWithSpaces>9846</CharactersWithSpaces>
  <SharedDoc>false</SharedDoc>
  <HLinks>
    <vt:vector size="276" baseType="variant">
      <vt:variant>
        <vt:i4>8126561</vt:i4>
      </vt:variant>
      <vt:variant>
        <vt:i4>276</vt:i4>
      </vt:variant>
      <vt:variant>
        <vt:i4>0</vt:i4>
      </vt:variant>
      <vt:variant>
        <vt:i4>5</vt:i4>
      </vt:variant>
      <vt:variant>
        <vt:lpwstr>http://www.addbalance.com/usersguide/styles.htm</vt:lpwstr>
      </vt:variant>
      <vt:variant>
        <vt:lpwstr/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_Toc289688773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_Toc289688772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_Toc289688771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_Toc289688770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_Toc289688769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_Toc289688768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_Toc289688767</vt:lpwstr>
      </vt:variant>
      <vt:variant>
        <vt:i4>1507380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_Toc289688766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_Toc289688765</vt:lpwstr>
      </vt:variant>
      <vt:variant>
        <vt:i4>1507380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_Toc289688764</vt:lpwstr>
      </vt:variant>
      <vt:variant>
        <vt:i4>1507380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_Toc289688763</vt:lpwstr>
      </vt:variant>
      <vt:variant>
        <vt:i4>1507380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_Toc289688762</vt:lpwstr>
      </vt:variant>
      <vt:variant>
        <vt:i4>1507380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_Toc289688761</vt:lpwstr>
      </vt:variant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_Toc289688760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_Toc289688759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_Toc289688758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_Toc289688757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_Toc289688756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_Toc289688755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_Toc289688754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_Toc289688753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_Toc289688752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_Toc289688751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_Toc289688750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_Toc289688749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_Toc289688748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_Toc289688747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_Toc289688746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_Toc289688745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_Toc289688744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_Toc289688743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_Toc289688742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_Toc289688741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_Toc289688740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_Toc289688739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_Toc289688738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_Toc289688737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_Toc289688736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_Toc289688735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_Toc289688734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_Toc289688733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_Toc289688732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_Toc289688731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_Toc289688730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_Toc289688729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creator>Marko Mišić</dc:creator>
  <cp:keywords>Internal/General/</cp:keywords>
  <cp:lastModifiedBy>Uroš Jovanović</cp:lastModifiedBy>
  <cp:revision>30</cp:revision>
  <cp:lastPrinted>2010-03-22T09:00:00Z</cp:lastPrinted>
  <dcterms:created xsi:type="dcterms:W3CDTF">2018-11-05T12:25:00Z</dcterms:created>
  <dcterms:modified xsi:type="dcterms:W3CDTF">2022-01-23T15:39:00Z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EquationNumber2">
    <vt:lpwstr>(#C1.#S1.#E1)</vt:lpwstr>
  </property>
  <property fmtid="{D5CDD505-2E9C-101B-9397-08002B2CF9AE}" pid="10" name="TitusGUID">
    <vt:lpwstr>45aacebd-594e-4852-9be5-b8961a71e720</vt:lpwstr>
  </property>
  <property fmtid="{D5CDD505-2E9C-101B-9397-08002B2CF9AE}" pid="11" name="AssecoSEEScope">
    <vt:lpwstr>Internal</vt:lpwstr>
  </property>
  <property fmtid="{D5CDD505-2E9C-101B-9397-08002B2CF9AE}" pid="12" name="AssecoSEEClassificationI">
    <vt:lpwstr>General</vt:lpwstr>
  </property>
</Properties>
</file>